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388415555"/>
        <w:docPartObj>
          <w:docPartGallery w:val="Cover Pages"/>
          <w:docPartUnique/>
        </w:docPartObj>
      </w:sdtPr>
      <w:sdtContent>
        <w:p w14:paraId="59E24CD0" w14:textId="153BCA84" w:rsidR="00BF0268" w:rsidRDefault="00000000">
          <w:pPr>
            <w:pStyle w:val="Logo"/>
          </w:pPr>
          <w:r>
            <w:rPr>
              <w:noProof/>
            </w:rPr>
            <w:pict w14:anchorId="6D0F28A5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2051" type="#_x0000_t202" alt="Text box displaying company contact information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" fillcolor="#f24f4f [3204]" stroked="f" strokeweight=".5pt">
                <v:textbox inset="12.96pt,0,12.96pt,0">
                  <w:txbxContent>
                    <w:tbl>
                      <w:tblPr>
                        <w:tblW w:w="5838" w:type="pct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4146"/>
                        <w:gridCol w:w="445"/>
                        <w:gridCol w:w="2654"/>
                        <w:gridCol w:w="445"/>
                        <w:gridCol w:w="2651"/>
                      </w:tblGrid>
                      <w:tr w:rsidR="00BF0268" w14:paraId="0EDA2BF4" w14:textId="77777777" w:rsidTr="008C15DD">
                        <w:sdt>
                          <w:sdtPr>
                            <w:rPr>
                              <w:sz w:val="28"/>
                              <w:szCs w:val="28"/>
                            </w:rPr>
                            <w:alias w:val="Address"/>
                            <w:tag w:val=""/>
                            <w:id w:val="-640814801"/>
                            <w:placeholder>
                              <w:docPart w:val="A5347F6D2FF5444EA735E775BD7426B8"/>
                            </w:placeholder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15:appearance w15:val="hidden"/>
                            <w:text w:multiLine="1"/>
                          </w:sdtPr>
                          <w:sdtContent>
                            <w:tc>
                              <w:tcPr>
                                <w:tcW w:w="2004" w:type="pct"/>
                              </w:tcPr>
                              <w:p w14:paraId="5283393A" w14:textId="600E4FAD" w:rsidR="00BF0268" w:rsidRDefault="00F01977" w:rsidP="00F01977">
                                <w:pPr>
                                  <w:pStyle w:val="ContactInfo"/>
                                  <w:ind w:left="720"/>
                                </w:pPr>
                                <w:r w:rsidRPr="00032668">
                                  <w:rPr>
                                    <w:sz w:val="28"/>
                                    <w:szCs w:val="28"/>
                                  </w:rPr>
                                  <w:br/>
                                  <w:t>Name</w:t>
                                </w:r>
                                <w:r w:rsidR="008C15DD" w:rsidRPr="00032668">
                                  <w:rPr>
                                    <w:sz w:val="28"/>
                                    <w:szCs w:val="28"/>
                                  </w:rPr>
                                  <w:t>: Nishchal Sreevathsa</w:t>
                                </w:r>
                                <w:r w:rsidRPr="00032668">
                                  <w:rPr>
                                    <w:sz w:val="28"/>
                                    <w:szCs w:val="28"/>
                                  </w:rPr>
                                  <w:br/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215" w:type="pct"/>
                          </w:tcPr>
                          <w:p w14:paraId="0F37587D" w14:textId="77777777" w:rsidR="00BF0268" w:rsidRDefault="00BF0268">
                            <w:pPr>
                              <w:pStyle w:val="ContactInfo"/>
                            </w:pPr>
                          </w:p>
                        </w:tc>
                        <w:tc>
                          <w:tcPr>
                            <w:tcW w:w="1283" w:type="pct"/>
                          </w:tcPr>
                          <w:p w14:paraId="594A74E5" w14:textId="77777777" w:rsidR="00BF0268" w:rsidRDefault="00BF0268">
                            <w:pPr>
                              <w:pStyle w:val="ContactInfo"/>
                              <w:jc w:val="center"/>
                            </w:pPr>
                          </w:p>
                        </w:tc>
                        <w:tc>
                          <w:tcPr>
                            <w:tcW w:w="215" w:type="pct"/>
                          </w:tcPr>
                          <w:p w14:paraId="18736BF5" w14:textId="77777777" w:rsidR="00BF0268" w:rsidRDefault="00BF0268">
                            <w:pPr>
                              <w:pStyle w:val="ContactInfo"/>
                            </w:pPr>
                          </w:p>
                        </w:tc>
                        <w:tc>
                          <w:tcPr>
                            <w:tcW w:w="1282" w:type="pct"/>
                          </w:tcPr>
                          <w:p w14:paraId="1F0145A9" w14:textId="77777777" w:rsidR="00BF0268" w:rsidRDefault="00BF0268">
                            <w:pPr>
                              <w:pStyle w:val="ContactInfo"/>
                              <w:jc w:val="right"/>
                            </w:pPr>
                          </w:p>
                        </w:tc>
                      </w:tr>
                    </w:tbl>
                    <w:p w14:paraId="62D4F506" w14:textId="77777777" w:rsidR="00BF0268" w:rsidRDefault="00BF0268">
                      <w:pPr>
                        <w:pStyle w:val="TableSpace"/>
                      </w:pPr>
                    </w:p>
                  </w:txbxContent>
                </v:textbox>
                <w10:wrap type="topAndBottom" anchorx="margin" anchory="margin"/>
              </v:shape>
            </w:pict>
          </w:r>
          <w:r>
            <w:rPr>
              <w:noProof/>
            </w:rPr>
            <w:pict w14:anchorId="262DED82">
              <v:shape id="Text Box 2" o:spid="_x0000_s2050" type="#_x0000_t202" alt="Text box displaying document title and subtitle" style="position:absolute;margin-left:0;margin-top:0;width:6in;height:115.2pt;z-index:251659264;visibility:visible;mso-wrap-style:square;mso-width-percent:850;mso-height-percent:0;mso-wrap-distance-left:9pt;mso-wrap-distance-top:0;mso-wrap-distance-right:9pt;mso-wrap-distance-bottom:0;mso-position-horizontal:left;mso-position-horizontal-relative:margin;mso-position-vertical:center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" filled="f" stroked="f" strokeweight=".5pt">
                <v:textbox style="mso-fit-shape-to-text:t" inset="0,0,0,0">
                  <w:txbxContent>
                    <w:p w14:paraId="17C6E14D" w14:textId="2AE26C94" w:rsidR="00BF0268" w:rsidRDefault="008C15DD">
                      <w:pPr>
                        <w:pStyle w:val="Title"/>
                      </w:pPr>
                      <w:r>
                        <w:t>Attacking Web Servers from the WAN</w:t>
                      </w:r>
                    </w:p>
                    <w:p w14:paraId="43BDFBA6" w14:textId="1D2A05B4" w:rsidR="00BF0268" w:rsidRDefault="00000000">
                      <w:pPr>
                        <w:pStyle w:val="Subtitle"/>
                      </w:pPr>
                      <w:sdt>
                        <w:sdtPr>
                          <w:alias w:val="Subtitle"/>
                          <w:tag w:val=""/>
                          <w:id w:val="728655622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15:appearance w15:val="hidden"/>
                          <w:text/>
                        </w:sdtPr>
                        <w:sdtContent>
                          <w:r w:rsidR="008C15DD">
                            <w:t>Ethical Hacking</w:t>
                          </w:r>
                          <w:r w:rsidR="00F01977">
                            <w:t xml:space="preserve"> &amp; Lab </w:t>
                          </w:r>
                          <w:r w:rsidR="00032668">
                            <w:t>9</w:t>
                          </w:r>
                        </w:sdtContent>
                      </w:sdt>
                    </w:p>
                  </w:txbxContent>
                </v:textbox>
                <w10:wrap type="topAndBottom" anchorx="margin" anchory="margin"/>
              </v:shape>
            </w:pict>
          </w:r>
        </w:p>
        <w:p w14:paraId="59A99EB4" w14:textId="77777777" w:rsidR="00BF0268" w:rsidRDefault="00BF0268"/>
        <w:p w14:paraId="5B3A42BF" w14:textId="77777777" w:rsidR="00BF0268" w:rsidRDefault="00AE3E01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1F6DAE" w14:textId="77777777" w:rsidR="00BF0268" w:rsidRDefault="00AE3E01">
          <w:pPr>
            <w:pStyle w:val="TOCHeading"/>
          </w:pPr>
          <w:r>
            <w:t>Table of Contents</w:t>
          </w:r>
        </w:p>
        <w:p w14:paraId="01BF9351" w14:textId="3395E256" w:rsidR="00DC619B" w:rsidRDefault="00AE3E01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"1-2" \n "2-2" \h \z \u </w:instrText>
          </w:r>
          <w:r>
            <w:rPr>
              <w:b w:val="0"/>
              <w:bCs w:val="0"/>
            </w:rPr>
            <w:fldChar w:fldCharType="separate"/>
          </w:r>
          <w:hyperlink w:anchor="_Toc409378035" w:history="1">
            <w:r w:rsidR="00DC619B" w:rsidRPr="00B13B40">
              <w:rPr>
                <w:rStyle w:val="Hyperlink"/>
                <w:noProof/>
              </w:rPr>
              <w:t>Executive Summary</w:t>
            </w:r>
            <w:r w:rsidR="00DC619B">
              <w:rPr>
                <w:noProof/>
                <w:webHidden/>
              </w:rPr>
              <w:tab/>
            </w:r>
            <w:r w:rsidR="00DC619B">
              <w:rPr>
                <w:noProof/>
                <w:webHidden/>
              </w:rPr>
              <w:fldChar w:fldCharType="begin"/>
            </w:r>
            <w:r w:rsidR="00DC619B">
              <w:rPr>
                <w:noProof/>
                <w:webHidden/>
              </w:rPr>
              <w:instrText xml:space="preserve"> PAGEREF _Toc409378035 \h </w:instrText>
            </w:r>
            <w:r w:rsidR="00DC619B">
              <w:rPr>
                <w:noProof/>
                <w:webHidden/>
              </w:rPr>
            </w:r>
            <w:r w:rsidR="00DC619B">
              <w:rPr>
                <w:noProof/>
                <w:webHidden/>
              </w:rPr>
              <w:fldChar w:fldCharType="separate"/>
            </w:r>
            <w:r w:rsidR="006F50CC">
              <w:rPr>
                <w:noProof/>
                <w:webHidden/>
              </w:rPr>
              <w:t>2</w:t>
            </w:r>
            <w:r w:rsidR="00DC619B">
              <w:rPr>
                <w:noProof/>
                <w:webHidden/>
              </w:rPr>
              <w:fldChar w:fldCharType="end"/>
            </w:r>
          </w:hyperlink>
        </w:p>
        <w:p w14:paraId="2D833B81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6" w:history="1">
            <w:r w:rsidRPr="00B13B40">
              <w:rPr>
                <w:rStyle w:val="Hyperlink"/>
                <w:noProof/>
              </w:rPr>
              <w:t>Highlights</w:t>
            </w:r>
          </w:hyperlink>
        </w:p>
        <w:p w14:paraId="1E8E9CBC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7" w:history="1">
            <w:r w:rsidRPr="00B13B40">
              <w:rPr>
                <w:rStyle w:val="Hyperlink"/>
                <w:noProof/>
              </w:rPr>
              <w:t>Objectives</w:t>
            </w:r>
          </w:hyperlink>
        </w:p>
        <w:p w14:paraId="601F8CBF" w14:textId="29481F36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38" w:history="1">
            <w:r w:rsidRPr="00B13B40">
              <w:rPr>
                <w:rStyle w:val="Hyperlink"/>
                <w:noProof/>
              </w:rPr>
              <w:t>Lab Description Details</w:t>
            </w:r>
            <w:r>
              <w:rPr>
                <w:noProof/>
                <w:webHidden/>
              </w:rPr>
              <w:tab/>
            </w:r>
            <w:r w:rsidR="00642340">
              <w:rPr>
                <w:noProof/>
                <w:webHidden/>
              </w:rPr>
              <w:t>3</w:t>
            </w:r>
          </w:hyperlink>
        </w:p>
        <w:p w14:paraId="35675AEC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9" w:history="1">
            <w:r w:rsidRPr="00B13B40">
              <w:rPr>
                <w:rStyle w:val="Hyperlink"/>
                <w:noProof/>
              </w:rPr>
              <w:t>Include Steps Taken, Notes, &amp; Screen Shots demonstrating completion of lab objectives</w:t>
            </w:r>
          </w:hyperlink>
        </w:p>
        <w:p w14:paraId="5917D9EA" w14:textId="0A0A04B6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0" w:history="1">
            <w:r w:rsidRPr="00B13B40">
              <w:rPr>
                <w:rStyle w:val="Hyperlink"/>
                <w:noProof/>
              </w:rPr>
              <w:t>Supporting Evidence</w:t>
            </w:r>
            <w:r>
              <w:rPr>
                <w:noProof/>
                <w:webHidden/>
              </w:rPr>
              <w:tab/>
            </w:r>
            <w:r w:rsidR="00642340">
              <w:rPr>
                <w:noProof/>
                <w:webHidden/>
              </w:rPr>
              <w:t>14</w:t>
            </w:r>
          </w:hyperlink>
        </w:p>
        <w:p w14:paraId="030FB91B" w14:textId="25B1A1CB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1" w:history="1">
            <w:r w:rsidRPr="00B13B40">
              <w:rPr>
                <w:rStyle w:val="Hyperlink"/>
                <w:noProof/>
              </w:rPr>
              <w:t>Conclusion &amp; Wrap-Up</w:t>
            </w:r>
            <w:r>
              <w:rPr>
                <w:noProof/>
                <w:webHidden/>
              </w:rPr>
              <w:tab/>
            </w:r>
            <w:r w:rsidR="00642340">
              <w:rPr>
                <w:noProof/>
                <w:webHidden/>
              </w:rPr>
              <w:t>1</w:t>
            </w:r>
          </w:hyperlink>
          <w:r w:rsidR="00642340">
            <w:rPr>
              <w:noProof/>
            </w:rPr>
            <w:t>6</w:t>
          </w:r>
        </w:p>
        <w:p w14:paraId="0D3D0526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42" w:history="1">
            <w:r w:rsidRPr="00B13B40">
              <w:rPr>
                <w:rStyle w:val="Hyperlink"/>
                <w:noProof/>
              </w:rPr>
              <w:t>Summary with observations, Success &amp; Failures, Challenges</w:t>
            </w:r>
          </w:hyperlink>
        </w:p>
        <w:p w14:paraId="78FB2918" w14:textId="77777777" w:rsidR="00BF0268" w:rsidRDefault="00AE3E01">
          <w:r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56646795" w14:textId="77777777" w:rsidR="00BF0268" w:rsidRDefault="00BF0268">
      <w:pPr>
        <w:sectPr w:rsidR="00BF0268">
          <w:footerReference w:type="default" r:id="rId10"/>
          <w:pgSz w:w="12240" w:h="15840" w:code="1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14:paraId="64E6A302" w14:textId="77777777" w:rsidR="00BF0268" w:rsidRDefault="00AE3E01">
      <w:pPr>
        <w:pStyle w:val="Heading1"/>
      </w:pPr>
      <w:bookmarkStart w:id="0" w:name="_Toc409378035"/>
      <w:r>
        <w:lastRenderedPageBreak/>
        <w:t>Executive Summary</w:t>
      </w:r>
      <w:bookmarkEnd w:id="0"/>
    </w:p>
    <w:p w14:paraId="7F08626F" w14:textId="77777777" w:rsidR="00BF0268" w:rsidRDefault="00AE3E01">
      <w:pPr>
        <w:pStyle w:val="Heading2"/>
      </w:pPr>
      <w:bookmarkStart w:id="1" w:name="_Toc409378036"/>
      <w:r>
        <w:t>Highlights</w:t>
      </w:r>
      <w:bookmarkEnd w:id="1"/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1B56948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7FB52CF0" w14:textId="77777777" w:rsidR="00BF0268" w:rsidRPr="0036314C" w:rsidRDefault="00BF0268">
            <w:pPr>
              <w:pStyle w:val="Icon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</w:p>
        </w:tc>
        <w:tc>
          <w:tcPr>
            <w:tcW w:w="4655" w:type="pct"/>
            <w:shd w:val="clear" w:color="auto" w:fill="E4E3E2" w:themeFill="background2"/>
          </w:tcPr>
          <w:p w14:paraId="6C73EFFF" w14:textId="1A055211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During this lab, you will use a Kali Linux attack machine to launch a wide area network (WAN) attack on a web server. The intention is to use vulnerabilities to obtain unauthorized access to the web server.</w:t>
            </w:r>
          </w:p>
          <w:p w14:paraId="36CAFB3B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The parts of the lab are as follows:</w:t>
            </w:r>
          </w:p>
          <w:p w14:paraId="4C495901" w14:textId="592A09F3" w:rsidR="0036314C" w:rsidRPr="0036314C" w:rsidRDefault="0036314C" w:rsidP="0036314C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Reconnaissance: Identification of open ports and services on the firewall guarding the web server is done through the use of </w:t>
            </w:r>
            <w:proofErr w:type="spellStart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nmap</w:t>
            </w:r>
            <w:proofErr w:type="spellEnd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 or </w:t>
            </w:r>
            <w:proofErr w:type="spellStart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Zenmap</w:t>
            </w:r>
            <w:proofErr w:type="spellEnd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 to search the network.</w:t>
            </w:r>
          </w:p>
          <w:p w14:paraId="4EE8CB45" w14:textId="3CCC9CD3" w:rsidR="0036314C" w:rsidRPr="0036314C" w:rsidRDefault="0036314C" w:rsidP="0036314C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Exploitation: To get the administrator password, use </w:t>
            </w:r>
            <w:proofErr w:type="spellStart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Bruter</w:t>
            </w:r>
            <w:proofErr w:type="spellEnd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 to launch a brute force dictionary attack against SMTP on port 25.</w:t>
            </w:r>
          </w:p>
          <w:p w14:paraId="2D8A5020" w14:textId="10A91390" w:rsidR="0036314C" w:rsidRPr="0036314C" w:rsidRDefault="0036314C" w:rsidP="0036314C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Obtaining Access: To remotely connect to the web server, use RDP and the compromised admin credentials.</w:t>
            </w:r>
          </w:p>
          <w:p w14:paraId="206BBE84" w14:textId="77777777" w:rsidR="00BF0268" w:rsidRPr="0036314C" w:rsidRDefault="0036314C" w:rsidP="0036314C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Preserving Access: Alter index.html on the web server to vandalize the website.</w:t>
            </w:r>
          </w:p>
          <w:p w14:paraId="6F2255A4" w14:textId="77777777" w:rsidR="0036314C" w:rsidRPr="0036314C" w:rsidRDefault="0036314C" w:rsidP="0036314C">
            <w:pPr>
              <w:pStyle w:val="TipText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Covering Tracks: To erase all evidence of the assault, delete the relevant log entries from access.log. After defacing the website, stop and restart the Apache web server.</w:t>
            </w:r>
          </w:p>
          <w:p w14:paraId="6489F3B0" w14:textId="133C6520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The lab shows how to utilize technologies like </w:t>
            </w:r>
            <w:proofErr w:type="spellStart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nmap</w:t>
            </w:r>
            <w:proofErr w:type="spellEnd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, </w:t>
            </w:r>
            <w:proofErr w:type="spellStart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Bruter</w:t>
            </w:r>
            <w:proofErr w:type="spellEnd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, RDP, etc. to attack and exploit a web server from the WAN. Students gain knowledge about how intruders might evade detection, continue to be persistent, and obtain illegal access.</w:t>
            </w:r>
          </w:p>
        </w:tc>
      </w:tr>
    </w:tbl>
    <w:p w14:paraId="638E01D2" w14:textId="77777777" w:rsidR="00BF0268" w:rsidRDefault="00BF0268"/>
    <w:p w14:paraId="59E8C741" w14:textId="77777777" w:rsidR="00BF0268" w:rsidRDefault="00AE3E01">
      <w:pPr>
        <w:pStyle w:val="Heading2"/>
      </w:pPr>
      <w:bookmarkStart w:id="2" w:name="_Toc409378037"/>
      <w:r>
        <w:t>Objectives</w:t>
      </w:r>
      <w:bookmarkEnd w:id="2"/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6ABA508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  <w:vAlign w:val="center"/>
          </w:tcPr>
          <w:p w14:paraId="5230ED04" w14:textId="77777777" w:rsidR="00BF0268" w:rsidRDefault="00BF0268">
            <w:pPr>
              <w:pStyle w:val="NoSpacing"/>
              <w:spacing w:before="40"/>
            </w:pPr>
          </w:p>
        </w:tc>
        <w:tc>
          <w:tcPr>
            <w:tcW w:w="4655" w:type="pct"/>
            <w:shd w:val="clear" w:color="auto" w:fill="E4E3E2" w:themeFill="background2"/>
            <w:vAlign w:val="center"/>
          </w:tcPr>
          <w:p w14:paraId="01F52212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Recognize how to attack from both WAN and LAN viewpoints. A threat from the outside is someone attacking over the WAN.</w:t>
            </w:r>
          </w:p>
          <w:p w14:paraId="3428C6E9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To find active hosts, open ports, services, and operating systems, use </w:t>
            </w:r>
            <w:proofErr w:type="spellStart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nmap</w:t>
            </w:r>
            <w:proofErr w:type="spellEnd"/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 xml:space="preserve"> for reconnaissance.</w:t>
            </w:r>
          </w:p>
          <w:p w14:paraId="1B639F3B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Use wordlists and dictionaries in brute force attacks to break passwords.</w:t>
            </w:r>
          </w:p>
          <w:p w14:paraId="57E068F5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Acquire perseverance and keep access with hacked credentials.</w:t>
            </w:r>
          </w:p>
          <w:p w14:paraId="572766A1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Use input validation flaws and lenient file permissions to alter or deface websites.</w:t>
            </w:r>
          </w:p>
          <w:p w14:paraId="1D991059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To hide evidence of an assault, destroy logs, event records, files, etc.</w:t>
            </w:r>
          </w:p>
          <w:p w14:paraId="1414E25A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Use proxies or VPNs, hide files, turn off logging, and other techniques to avoid discovery.</w:t>
            </w:r>
          </w:p>
          <w:p w14:paraId="003C5D22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Change course and launch an additional network attack from a compromised server.</w:t>
            </w:r>
          </w:p>
          <w:p w14:paraId="26CD8AF0" w14:textId="77777777" w:rsidR="0036314C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Use Metasploit to create exploits and attacks more quickly.</w:t>
            </w:r>
          </w:p>
          <w:p w14:paraId="1E015026" w14:textId="77777777" w:rsidR="00BF0268" w:rsidRP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Recognize the legal ramifications of breaking into systems without authorization.</w:t>
            </w:r>
          </w:p>
          <w:p w14:paraId="3A019B94" w14:textId="42E54368" w:rsidR="0036314C" w:rsidRDefault="0036314C" w:rsidP="0036314C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314C">
              <w:rPr>
                <w:rFonts w:ascii="Calibri" w:hAnsi="Calibri" w:cs="Calibri"/>
                <w:i w:val="0"/>
                <w:iCs w:val="0"/>
                <w:color w:val="000000" w:themeColor="text1"/>
                <w:sz w:val="20"/>
                <w:szCs w:val="20"/>
              </w:rPr>
              <w:t>Discover the tools, strategies, and processes that penetration testers and ethical hackers employ.</w:t>
            </w:r>
          </w:p>
        </w:tc>
      </w:tr>
    </w:tbl>
    <w:p w14:paraId="08B07476" w14:textId="77777777" w:rsidR="00BF0268" w:rsidRDefault="00BF0268"/>
    <w:p w14:paraId="74707A6D" w14:textId="77777777" w:rsidR="00BF0268" w:rsidRDefault="00F01977">
      <w:pPr>
        <w:pStyle w:val="Heading1"/>
      </w:pPr>
      <w:bookmarkStart w:id="3" w:name="_Toc409378038"/>
      <w:r>
        <w:lastRenderedPageBreak/>
        <w:t xml:space="preserve">Lab </w:t>
      </w:r>
      <w:r w:rsidR="00AE3E01">
        <w:t xml:space="preserve">Description </w:t>
      </w:r>
      <w:r>
        <w:t>Details</w:t>
      </w:r>
      <w:bookmarkEnd w:id="3"/>
    </w:p>
    <w:p w14:paraId="1A15A435" w14:textId="77777777" w:rsidR="00BF0268" w:rsidRDefault="00F01977">
      <w:pPr>
        <w:pStyle w:val="Heading2"/>
      </w:pPr>
      <w:bookmarkStart w:id="4" w:name="_Toc409378039"/>
      <w:r>
        <w:t>Include Steps Taken, Notes, &amp; Screen Shots demonstrating completion of lab objectives</w:t>
      </w:r>
      <w:bookmarkEnd w:id="4"/>
    </w:p>
    <w:p w14:paraId="0EBBF4DF" w14:textId="53B1A149" w:rsidR="0076129D" w:rsidRPr="002D35FE" w:rsidRDefault="0076129D" w:rsidP="0076129D">
      <w:pPr>
        <w:rPr>
          <w:rFonts w:ascii="Calibri" w:hAnsi="Calibri" w:cs="Calibri"/>
          <w:b/>
          <w:bCs/>
          <w:color w:val="auto"/>
          <w:sz w:val="22"/>
          <w:szCs w:val="22"/>
        </w:rPr>
      </w:pPr>
      <w:r w:rsidRPr="002D35FE">
        <w:rPr>
          <w:rFonts w:ascii="Calibri" w:hAnsi="Calibri" w:cs="Calibri"/>
          <w:b/>
          <w:bCs/>
          <w:color w:val="auto"/>
          <w:sz w:val="22"/>
          <w:szCs w:val="22"/>
        </w:rPr>
        <w:t>Launching the Attack</w:t>
      </w:r>
    </w:p>
    <w:p w14:paraId="455BA072" w14:textId="45BEC8B8" w:rsidR="00A650C6" w:rsidRPr="002D35FE" w:rsidRDefault="00C042DF" w:rsidP="009065FB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1:</w:t>
      </w:r>
      <w:r w:rsidRPr="002D35FE">
        <w:rPr>
          <w:rFonts w:ascii="Calibri" w:hAnsi="Calibri" w:cs="Calibri"/>
          <w:color w:val="auto"/>
        </w:rPr>
        <w:t xml:space="preserve"> From the mentioned topology launch the Windows 8.1 Attack Machine with the external IP Address </w:t>
      </w:r>
      <w:r w:rsidRPr="002D35FE">
        <w:rPr>
          <w:rFonts w:ascii="Calibri" w:hAnsi="Calibri" w:cs="Calibri"/>
          <w:b/>
          <w:bCs/>
          <w:color w:val="auto"/>
        </w:rPr>
        <w:t>175.45.176.200</w:t>
      </w:r>
      <w:r w:rsidRPr="002D35FE">
        <w:rPr>
          <w:rFonts w:ascii="Calibri" w:hAnsi="Calibri" w:cs="Calibri"/>
          <w:color w:val="auto"/>
        </w:rPr>
        <w:t xml:space="preserve">. In command prompt we search for open ports in the firewall for campus network using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nmap</w:t>
      </w:r>
      <w:proofErr w:type="spellEnd"/>
      <w:r w:rsidRPr="002D35FE">
        <w:rPr>
          <w:rFonts w:ascii="Calibri" w:hAnsi="Calibri" w:cs="Calibri"/>
          <w:color w:val="auto"/>
        </w:rPr>
        <w:t>.</w:t>
      </w:r>
    </w:p>
    <w:p w14:paraId="4C9C3765" w14:textId="14705304" w:rsidR="00C042DF" w:rsidRPr="002D35FE" w:rsidRDefault="00C042DF" w:rsidP="009065FB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t xml:space="preserve">Command: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nmap</w:t>
      </w:r>
      <w:proofErr w:type="spellEnd"/>
      <w:r w:rsidRPr="002D35FE">
        <w:rPr>
          <w:rFonts w:ascii="Calibri" w:hAnsi="Calibri" w:cs="Calibri"/>
          <w:b/>
          <w:bCs/>
          <w:color w:val="auto"/>
        </w:rPr>
        <w:t xml:space="preserve"> </w:t>
      </w:r>
      <w:hyperlink r:id="rId11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www.campus.edu</w:t>
        </w:r>
      </w:hyperlink>
    </w:p>
    <w:p w14:paraId="1AF7E1EC" w14:textId="6A56F4D5" w:rsidR="00C042DF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4FB8757" wp14:editId="286E6384">
            <wp:extent cx="5440680" cy="3802380"/>
            <wp:effectExtent l="0" t="0" r="0" b="0"/>
            <wp:docPr id="92204738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47381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F84F" w14:textId="1FC8472E" w:rsidR="00C042DF" w:rsidRPr="002D35FE" w:rsidRDefault="00C042DF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t xml:space="preserve">Captured the </w:t>
      </w:r>
      <w:r w:rsidRPr="002D35FE">
        <w:rPr>
          <w:rFonts w:ascii="Calibri" w:hAnsi="Calibri" w:cs="Calibri"/>
          <w:b/>
          <w:bCs/>
          <w:color w:val="auto"/>
        </w:rPr>
        <w:t>Sample flag:999818</w:t>
      </w:r>
      <w:r w:rsidRPr="002D35FE">
        <w:rPr>
          <w:rFonts w:ascii="Calibri" w:hAnsi="Calibri" w:cs="Calibri"/>
          <w:color w:val="auto"/>
        </w:rPr>
        <w:t xml:space="preserve"> for TCP port with number </w:t>
      </w:r>
      <w:r w:rsidRPr="002D35FE">
        <w:rPr>
          <w:rFonts w:ascii="Calibri" w:hAnsi="Calibri" w:cs="Calibri"/>
          <w:b/>
          <w:bCs/>
          <w:color w:val="auto"/>
        </w:rPr>
        <w:t>8180</w:t>
      </w:r>
      <w:r w:rsidRPr="002D35FE">
        <w:rPr>
          <w:rFonts w:ascii="Calibri" w:hAnsi="Calibri" w:cs="Calibri"/>
          <w:color w:val="auto"/>
        </w:rPr>
        <w:t>.</w:t>
      </w:r>
    </w:p>
    <w:p w14:paraId="568C1CBC" w14:textId="5A505528" w:rsidR="00C042DF" w:rsidRDefault="00C042DF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2:</w:t>
      </w:r>
      <w:r w:rsidRPr="002D35FE">
        <w:rPr>
          <w:rFonts w:ascii="Calibri" w:hAnsi="Calibri" w:cs="Calibri"/>
          <w:color w:val="auto"/>
        </w:rPr>
        <w:t xml:space="preserve">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Zenmap</w:t>
      </w:r>
      <w:proofErr w:type="spellEnd"/>
      <w:r w:rsidRPr="002D35FE">
        <w:rPr>
          <w:rFonts w:ascii="Calibri" w:hAnsi="Calibri" w:cs="Calibri"/>
          <w:color w:val="auto"/>
        </w:rPr>
        <w:t xml:space="preserve"> Application is then opened from the command prompt using the command: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zenmap</w:t>
      </w:r>
      <w:proofErr w:type="spellEnd"/>
      <w:r w:rsidRPr="002D35FE">
        <w:rPr>
          <w:rFonts w:ascii="Calibri" w:hAnsi="Calibri" w:cs="Calibri"/>
          <w:color w:val="auto"/>
        </w:rPr>
        <w:t xml:space="preserve">. Once after the application gets opened enter </w:t>
      </w:r>
      <w:hyperlink r:id="rId13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www.campus.edu</w:t>
        </w:r>
      </w:hyperlink>
      <w:r w:rsidRPr="002D35FE">
        <w:rPr>
          <w:rFonts w:ascii="Calibri" w:hAnsi="Calibri" w:cs="Calibri"/>
          <w:color w:val="auto"/>
        </w:rPr>
        <w:t xml:space="preserve"> in the Target field and </w:t>
      </w:r>
      <w:r w:rsidR="003A2029" w:rsidRPr="002D35FE">
        <w:rPr>
          <w:rFonts w:ascii="Calibri" w:hAnsi="Calibri" w:cs="Calibri"/>
          <w:color w:val="auto"/>
        </w:rPr>
        <w:t xml:space="preserve">select the scan button to perform the intense scan. After several minutes the number of open ports will be displayed in </w:t>
      </w:r>
      <w:r w:rsidR="003A2029" w:rsidRPr="002D35FE">
        <w:rPr>
          <w:rFonts w:ascii="Calibri" w:hAnsi="Calibri" w:cs="Calibri"/>
          <w:b/>
          <w:bCs/>
          <w:color w:val="auto"/>
        </w:rPr>
        <w:t>Ports/Host Tab</w:t>
      </w:r>
      <w:r w:rsidR="003A2029" w:rsidRPr="002D35FE">
        <w:rPr>
          <w:rFonts w:ascii="Calibri" w:hAnsi="Calibri" w:cs="Calibri"/>
          <w:color w:val="auto"/>
        </w:rPr>
        <w:t xml:space="preserve">. Then close the </w:t>
      </w:r>
      <w:proofErr w:type="spellStart"/>
      <w:r w:rsidR="003A2029" w:rsidRPr="002D35FE">
        <w:rPr>
          <w:rFonts w:ascii="Calibri" w:hAnsi="Calibri" w:cs="Calibri"/>
          <w:color w:val="auto"/>
        </w:rPr>
        <w:t>zenmap</w:t>
      </w:r>
      <w:proofErr w:type="spellEnd"/>
      <w:r w:rsidR="003A2029" w:rsidRPr="002D35FE">
        <w:rPr>
          <w:rFonts w:ascii="Calibri" w:hAnsi="Calibri" w:cs="Calibri"/>
          <w:color w:val="auto"/>
        </w:rPr>
        <w:t xml:space="preserve"> without saving.</w:t>
      </w:r>
    </w:p>
    <w:p w14:paraId="41B6910C" w14:textId="2DC3540C" w:rsidR="003A2029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lastRenderedPageBreak/>
        <w:drawing>
          <wp:inline distT="0" distB="0" distL="0" distR="0" wp14:anchorId="5945A15E" wp14:editId="489F9927">
            <wp:extent cx="5692140" cy="2750820"/>
            <wp:effectExtent l="0" t="0" r="0" b="0"/>
            <wp:docPr id="1361488466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88466" name="Picture 2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03DA" w14:textId="7B895578" w:rsidR="003A2029" w:rsidRPr="002D35FE" w:rsidRDefault="003A2029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3:</w:t>
      </w:r>
      <w:r w:rsidRPr="002D35FE">
        <w:rPr>
          <w:rFonts w:ascii="Calibri" w:hAnsi="Calibri" w:cs="Calibri"/>
          <w:color w:val="auto"/>
        </w:rPr>
        <w:t xml:space="preserve"> Launch the Bruter.exe application, and enter </w:t>
      </w:r>
      <w:hyperlink r:id="rId15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www.campus.edu</w:t>
        </w:r>
      </w:hyperlink>
      <w:r w:rsidRPr="002D35FE">
        <w:rPr>
          <w:rFonts w:ascii="Calibri" w:hAnsi="Calibri" w:cs="Calibri"/>
          <w:color w:val="auto"/>
        </w:rPr>
        <w:t xml:space="preserve"> in the target field, Simple Mail Transfer </w:t>
      </w:r>
      <w:proofErr w:type="gramStart"/>
      <w:r w:rsidRPr="002D35FE">
        <w:rPr>
          <w:rFonts w:ascii="Calibri" w:hAnsi="Calibri" w:cs="Calibri"/>
          <w:color w:val="auto"/>
        </w:rPr>
        <w:t>Protocol(</w:t>
      </w:r>
      <w:proofErr w:type="gramEnd"/>
      <w:r w:rsidRPr="002D35FE">
        <w:rPr>
          <w:rFonts w:ascii="Calibri" w:hAnsi="Calibri" w:cs="Calibri"/>
          <w:b/>
          <w:bCs/>
          <w:color w:val="auto"/>
        </w:rPr>
        <w:t>SMTP</w:t>
      </w:r>
      <w:r w:rsidRPr="002D35FE">
        <w:rPr>
          <w:rFonts w:ascii="Calibri" w:hAnsi="Calibri" w:cs="Calibri"/>
          <w:color w:val="auto"/>
        </w:rPr>
        <w:t xml:space="preserve">) is being exploited here which has the port number </w:t>
      </w:r>
      <w:r w:rsidRPr="002D35FE">
        <w:rPr>
          <w:rFonts w:ascii="Calibri" w:hAnsi="Calibri" w:cs="Calibri"/>
          <w:b/>
          <w:bCs/>
          <w:color w:val="auto"/>
        </w:rPr>
        <w:t xml:space="preserve">25. </w:t>
      </w:r>
      <w:r w:rsidRPr="002D35FE">
        <w:rPr>
          <w:rFonts w:ascii="Calibri" w:hAnsi="Calibri" w:cs="Calibri"/>
          <w:color w:val="auto"/>
        </w:rPr>
        <w:t xml:space="preserve">Next to SMTP protocol select the Option button and SMTP option window gets opened and in that select </w:t>
      </w:r>
      <w:r w:rsidRPr="002D35FE">
        <w:rPr>
          <w:rFonts w:ascii="Calibri" w:hAnsi="Calibri" w:cs="Calibri"/>
          <w:b/>
          <w:bCs/>
          <w:color w:val="auto"/>
        </w:rPr>
        <w:t>LOGIN</w:t>
      </w:r>
      <w:r w:rsidRPr="002D35FE">
        <w:rPr>
          <w:rFonts w:ascii="Calibri" w:hAnsi="Calibri" w:cs="Calibri"/>
          <w:color w:val="auto"/>
        </w:rPr>
        <w:t xml:space="preserve"> as </w:t>
      </w:r>
      <w:proofErr w:type="spellStart"/>
      <w:r w:rsidRPr="002D35FE">
        <w:rPr>
          <w:rFonts w:ascii="Calibri" w:hAnsi="Calibri" w:cs="Calibri"/>
          <w:color w:val="auto"/>
        </w:rPr>
        <w:t>Authen</w:t>
      </w:r>
      <w:proofErr w:type="spellEnd"/>
      <w:r w:rsidRPr="002D35FE">
        <w:rPr>
          <w:rFonts w:ascii="Calibri" w:hAnsi="Calibri" w:cs="Calibri"/>
          <w:color w:val="auto"/>
        </w:rPr>
        <w:t xml:space="preserve"> Method and enter domain as </w:t>
      </w:r>
      <w:r w:rsidRPr="002D35FE">
        <w:rPr>
          <w:rFonts w:ascii="Calibri" w:hAnsi="Calibri" w:cs="Calibri"/>
          <w:b/>
          <w:bCs/>
          <w:color w:val="auto"/>
        </w:rPr>
        <w:t>campus.edu</w:t>
      </w:r>
      <w:r w:rsidRPr="002D35FE">
        <w:rPr>
          <w:rFonts w:ascii="Calibri" w:hAnsi="Calibri" w:cs="Calibri"/>
          <w:color w:val="auto"/>
        </w:rPr>
        <w:t xml:space="preserve"> and press the </w:t>
      </w:r>
      <w:r w:rsidRPr="002D35FE">
        <w:rPr>
          <w:rFonts w:ascii="Calibri" w:hAnsi="Calibri" w:cs="Calibri"/>
          <w:b/>
          <w:bCs/>
          <w:color w:val="auto"/>
        </w:rPr>
        <w:t>OK</w:t>
      </w:r>
      <w:r w:rsidRPr="002D35FE">
        <w:rPr>
          <w:rFonts w:ascii="Calibri" w:hAnsi="Calibri" w:cs="Calibri"/>
          <w:color w:val="auto"/>
        </w:rPr>
        <w:t xml:space="preserve"> button.</w:t>
      </w:r>
    </w:p>
    <w:p w14:paraId="59E7AB03" w14:textId="67EDC06B" w:rsidR="003A2029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6FBB1EC" wp14:editId="6973FB3F">
            <wp:extent cx="5730240" cy="3406140"/>
            <wp:effectExtent l="0" t="0" r="0" b="0"/>
            <wp:docPr id="1079653830" name="Picture 3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53830" name="Picture 3" descr="A computer screen with a blu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8AE5" w14:textId="742FFE1D" w:rsidR="003A2029" w:rsidRPr="002D35FE" w:rsidRDefault="003A2029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t xml:space="preserve">In the user option type </w:t>
      </w:r>
      <w:r w:rsidRPr="002D35FE">
        <w:rPr>
          <w:rFonts w:ascii="Calibri" w:hAnsi="Calibri" w:cs="Calibri"/>
          <w:b/>
          <w:bCs/>
          <w:color w:val="auto"/>
        </w:rPr>
        <w:t>administrator</w:t>
      </w:r>
      <w:r w:rsidRPr="002D35FE">
        <w:rPr>
          <w:rFonts w:ascii="Calibri" w:hAnsi="Calibri" w:cs="Calibri"/>
          <w:color w:val="auto"/>
        </w:rPr>
        <w:t xml:space="preserve"> as the User and then click on browse next to Dictionary and select the </w:t>
      </w:r>
      <w:r w:rsidRPr="002D35FE">
        <w:rPr>
          <w:rFonts w:ascii="Calibri" w:hAnsi="Calibri" w:cs="Calibri"/>
          <w:b/>
          <w:bCs/>
          <w:color w:val="auto"/>
        </w:rPr>
        <w:t>Wordlist.txt</w:t>
      </w:r>
      <w:r w:rsidRPr="002D35FE">
        <w:rPr>
          <w:rFonts w:ascii="Calibri" w:hAnsi="Calibri" w:cs="Calibri"/>
          <w:color w:val="auto"/>
        </w:rPr>
        <w:t xml:space="preserve"> file</w:t>
      </w:r>
      <w:r w:rsidR="00B47077" w:rsidRPr="002D35FE">
        <w:rPr>
          <w:rFonts w:ascii="Calibri" w:hAnsi="Calibri" w:cs="Calibri"/>
          <w:color w:val="auto"/>
        </w:rPr>
        <w:t xml:space="preserve"> and then press the </w:t>
      </w:r>
      <w:r w:rsidR="00B47077" w:rsidRPr="002D35FE">
        <w:rPr>
          <w:rFonts w:ascii="Calibri" w:hAnsi="Calibri" w:cs="Calibri"/>
          <w:b/>
          <w:bCs/>
          <w:color w:val="auto"/>
        </w:rPr>
        <w:t>Start</w:t>
      </w:r>
      <w:r w:rsidR="00B47077" w:rsidRPr="002D35FE">
        <w:rPr>
          <w:rFonts w:ascii="Calibri" w:hAnsi="Calibri" w:cs="Calibri"/>
          <w:color w:val="auto"/>
        </w:rPr>
        <w:t xml:space="preserve"> button to launch the attack to get the list of commonly used passwords.</w:t>
      </w:r>
    </w:p>
    <w:p w14:paraId="0A9B266C" w14:textId="782B8639" w:rsidR="00B47077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lastRenderedPageBreak/>
        <w:drawing>
          <wp:inline distT="0" distB="0" distL="0" distR="0" wp14:anchorId="38C931CB" wp14:editId="0B7B70AC">
            <wp:extent cx="5676900" cy="3368040"/>
            <wp:effectExtent l="0" t="0" r="0" b="0"/>
            <wp:docPr id="189022690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6908" name="Picture 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C364" w14:textId="5C433ED0" w:rsidR="00B47077" w:rsidRPr="002D35FE" w:rsidRDefault="00B47077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t xml:space="preserve">Go to </w:t>
      </w:r>
      <w:r w:rsidRPr="002D35FE">
        <w:rPr>
          <w:rFonts w:ascii="Calibri" w:hAnsi="Calibri" w:cs="Calibri"/>
          <w:b/>
          <w:bCs/>
          <w:color w:val="auto"/>
        </w:rPr>
        <w:t>Testing Tab</w:t>
      </w:r>
      <w:r w:rsidRPr="002D35FE">
        <w:rPr>
          <w:rFonts w:ascii="Calibri" w:hAnsi="Calibri" w:cs="Calibri"/>
          <w:color w:val="auto"/>
        </w:rPr>
        <w:t xml:space="preserve"> in Bruter.exe Application to view the </w:t>
      </w:r>
      <w:proofErr w:type="spellStart"/>
      <w:r w:rsidRPr="002D35FE">
        <w:rPr>
          <w:rFonts w:ascii="Calibri" w:hAnsi="Calibri" w:cs="Calibri"/>
          <w:color w:val="auto"/>
        </w:rPr>
        <w:t>Bruter</w:t>
      </w:r>
      <w:proofErr w:type="spellEnd"/>
      <w:r w:rsidRPr="002D35FE">
        <w:rPr>
          <w:rFonts w:ascii="Calibri" w:hAnsi="Calibri" w:cs="Calibri"/>
          <w:color w:val="auto"/>
        </w:rPr>
        <w:t xml:space="preserve"> Cycle which is scanning the Dictionary text file.</w:t>
      </w:r>
    </w:p>
    <w:p w14:paraId="5DEA97BD" w14:textId="639A1597" w:rsidR="00B47077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93B2656" wp14:editId="3216347B">
            <wp:extent cx="5707380" cy="4351020"/>
            <wp:effectExtent l="0" t="0" r="0" b="0"/>
            <wp:docPr id="1673821793" name="Picture 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1793" name="Picture 5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2BE0" w14:textId="207B3312" w:rsidR="00B47077" w:rsidRPr="002D35FE" w:rsidRDefault="00B47077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lastRenderedPageBreak/>
        <w:t xml:space="preserve">It takes several minutes for the attack to finish and once the attack is finished the passwords would be retrieved and showed in </w:t>
      </w:r>
      <w:r w:rsidRPr="002D35FE">
        <w:rPr>
          <w:rFonts w:ascii="Calibri" w:hAnsi="Calibri" w:cs="Calibri"/>
          <w:b/>
          <w:bCs/>
          <w:color w:val="auto"/>
        </w:rPr>
        <w:t>Result tab</w:t>
      </w:r>
      <w:r w:rsidRPr="002D35FE">
        <w:rPr>
          <w:rFonts w:ascii="Calibri" w:hAnsi="Calibri" w:cs="Calibri"/>
          <w:color w:val="auto"/>
        </w:rPr>
        <w:t xml:space="preserve">. Here for the target </w:t>
      </w:r>
      <w:hyperlink r:id="rId19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www.campus.edu</w:t>
        </w:r>
      </w:hyperlink>
      <w:r w:rsidRPr="002D35FE">
        <w:rPr>
          <w:rFonts w:ascii="Calibri" w:hAnsi="Calibri" w:cs="Calibri"/>
          <w:color w:val="auto"/>
        </w:rPr>
        <w:t xml:space="preserve"> with the user as </w:t>
      </w:r>
      <w:r w:rsidRPr="002D35FE">
        <w:rPr>
          <w:rFonts w:ascii="Calibri" w:hAnsi="Calibri" w:cs="Calibri"/>
          <w:b/>
          <w:bCs/>
          <w:color w:val="auto"/>
        </w:rPr>
        <w:t>administrator</w:t>
      </w:r>
      <w:r w:rsidRPr="002D35FE">
        <w:rPr>
          <w:rFonts w:ascii="Calibri" w:hAnsi="Calibri" w:cs="Calibri"/>
          <w:color w:val="auto"/>
        </w:rPr>
        <w:t xml:space="preserve"> the password is </w:t>
      </w:r>
      <w:r w:rsidRPr="002D35FE">
        <w:rPr>
          <w:rFonts w:ascii="Calibri" w:hAnsi="Calibri" w:cs="Calibri"/>
          <w:b/>
          <w:bCs/>
          <w:color w:val="auto"/>
        </w:rPr>
        <w:t>P@ssw0rd.</w:t>
      </w:r>
    </w:p>
    <w:p w14:paraId="2E0826FE" w14:textId="4BA79A90" w:rsidR="00B47077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77E15C41" wp14:editId="14D91531">
            <wp:extent cx="5554980" cy="3078480"/>
            <wp:effectExtent l="0" t="0" r="0" b="0"/>
            <wp:docPr id="543810236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10236" name="Picture 6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73A1" w14:textId="30739919" w:rsidR="00B47077" w:rsidRPr="002D35FE" w:rsidRDefault="00002569" w:rsidP="00A650C6">
      <w:pPr>
        <w:rPr>
          <w:rFonts w:ascii="Calibri" w:hAnsi="Calibri" w:cs="Calibri"/>
          <w:b/>
          <w:bCs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Challenge 1</w:t>
      </w:r>
      <w:r w:rsidR="00B47077" w:rsidRPr="002D35FE">
        <w:rPr>
          <w:rFonts w:ascii="Calibri" w:hAnsi="Calibri" w:cs="Calibri"/>
          <w:b/>
          <w:bCs/>
          <w:color w:val="auto"/>
        </w:rPr>
        <w:t>:</w:t>
      </w:r>
      <w:r w:rsidR="00B47077" w:rsidRPr="002D35FE">
        <w:rPr>
          <w:rFonts w:ascii="Calibri" w:hAnsi="Calibri" w:cs="Calibri"/>
          <w:color w:val="auto"/>
        </w:rPr>
        <w:t xml:space="preserve"> Performed the Similar attack with SMTP protocol with port number 25 for the user </w:t>
      </w:r>
      <w:r w:rsidR="00B47077" w:rsidRPr="002D35FE">
        <w:rPr>
          <w:rFonts w:ascii="Calibri" w:hAnsi="Calibri" w:cs="Calibri"/>
          <w:b/>
          <w:bCs/>
          <w:color w:val="auto"/>
        </w:rPr>
        <w:t>flag2</w:t>
      </w:r>
      <w:r w:rsidR="00B47077" w:rsidRPr="002D35FE">
        <w:rPr>
          <w:rFonts w:ascii="Calibri" w:hAnsi="Calibri" w:cs="Calibri"/>
          <w:color w:val="auto"/>
        </w:rPr>
        <w:t xml:space="preserve"> and captured </w:t>
      </w:r>
      <w:r w:rsidRPr="002D35FE">
        <w:rPr>
          <w:rFonts w:ascii="Calibri" w:hAnsi="Calibri" w:cs="Calibri"/>
          <w:color w:val="auto"/>
        </w:rPr>
        <w:t>the password</w:t>
      </w:r>
      <w:r w:rsidR="00B47077" w:rsidRPr="002D35FE">
        <w:rPr>
          <w:rFonts w:ascii="Calibri" w:hAnsi="Calibri" w:cs="Calibri"/>
          <w:color w:val="auto"/>
        </w:rPr>
        <w:t xml:space="preserve"> for flag2 user and </w:t>
      </w:r>
      <w:r w:rsidR="00B47077" w:rsidRPr="002D35FE">
        <w:rPr>
          <w:rFonts w:ascii="Calibri" w:hAnsi="Calibri" w:cs="Calibri"/>
          <w:b/>
          <w:bCs/>
          <w:color w:val="auto"/>
        </w:rPr>
        <w:t>flag2 number: 123459</w:t>
      </w:r>
      <w:r w:rsidR="00A83DE6">
        <w:rPr>
          <w:rFonts w:ascii="Calibri" w:hAnsi="Calibri" w:cs="Calibri"/>
          <w:b/>
          <w:bCs/>
          <w:color w:val="auto"/>
        </w:rPr>
        <w:t>.</w:t>
      </w:r>
    </w:p>
    <w:p w14:paraId="255B4FAE" w14:textId="38FF70F3" w:rsidR="00002569" w:rsidRPr="002D35FE" w:rsidRDefault="002D35FE" w:rsidP="00A650C6">
      <w:pPr>
        <w:rPr>
          <w:rFonts w:ascii="Calibri" w:hAnsi="Calibri" w:cs="Calibri"/>
          <w:b/>
          <w:bCs/>
          <w:color w:val="auto"/>
        </w:rPr>
      </w:pPr>
      <w:r>
        <w:rPr>
          <w:rFonts w:ascii="Calibri" w:hAnsi="Calibri" w:cs="Calibri"/>
          <w:b/>
          <w:bCs/>
          <w:noProof/>
          <w:color w:val="auto"/>
        </w:rPr>
        <w:drawing>
          <wp:inline distT="0" distB="0" distL="0" distR="0" wp14:anchorId="3A9CE32F" wp14:editId="3C4A8058">
            <wp:extent cx="5943600" cy="3535680"/>
            <wp:effectExtent l="0" t="0" r="0" b="0"/>
            <wp:docPr id="207519384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3845" name="Picture 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879" w14:textId="56A1E71F" w:rsidR="0076129D" w:rsidRPr="002D35FE" w:rsidRDefault="0076129D" w:rsidP="00A650C6">
      <w:pPr>
        <w:rPr>
          <w:rFonts w:ascii="Calibri" w:hAnsi="Calibri" w:cs="Calibri"/>
          <w:b/>
          <w:bCs/>
          <w:color w:val="auto"/>
          <w:sz w:val="22"/>
          <w:szCs w:val="22"/>
        </w:rPr>
      </w:pPr>
      <w:r w:rsidRPr="002D35FE">
        <w:rPr>
          <w:rFonts w:ascii="Calibri" w:hAnsi="Calibri" w:cs="Calibri"/>
          <w:b/>
          <w:bCs/>
          <w:color w:val="auto"/>
          <w:sz w:val="22"/>
          <w:szCs w:val="22"/>
        </w:rPr>
        <w:lastRenderedPageBreak/>
        <w:t>Altering the Website</w:t>
      </w:r>
    </w:p>
    <w:p w14:paraId="2766C159" w14:textId="1A5CF5DB" w:rsidR="00002569" w:rsidRPr="002D35FE" w:rsidRDefault="00002569" w:rsidP="009065FB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 xml:space="preserve">Step 4: </w:t>
      </w:r>
      <w:r w:rsidRPr="002D35FE">
        <w:rPr>
          <w:rFonts w:ascii="Calibri" w:hAnsi="Calibri" w:cs="Calibri"/>
          <w:color w:val="auto"/>
        </w:rPr>
        <w:t xml:space="preserve">Launch the </w:t>
      </w:r>
      <w:r w:rsidRPr="002D35FE">
        <w:rPr>
          <w:rFonts w:ascii="Calibri" w:hAnsi="Calibri" w:cs="Calibri"/>
          <w:b/>
          <w:bCs/>
          <w:color w:val="auto"/>
        </w:rPr>
        <w:t>Internet Explorer</w:t>
      </w:r>
      <w:r w:rsidRPr="002D35FE">
        <w:rPr>
          <w:rFonts w:ascii="Calibri" w:hAnsi="Calibri" w:cs="Calibri"/>
          <w:color w:val="auto"/>
        </w:rPr>
        <w:t xml:space="preserve"> and type the URL as </w:t>
      </w:r>
      <w:hyperlink r:id="rId22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http://www.campus.edu</w:t>
        </w:r>
      </w:hyperlink>
      <w:r w:rsidRPr="002D35FE">
        <w:rPr>
          <w:rFonts w:ascii="Calibri" w:hAnsi="Calibri" w:cs="Calibri"/>
          <w:color w:val="auto"/>
        </w:rPr>
        <w:t xml:space="preserve"> and go to this website which displays as </w:t>
      </w:r>
      <w:r w:rsidRPr="002D35FE">
        <w:rPr>
          <w:rFonts w:ascii="Calibri" w:hAnsi="Calibri" w:cs="Calibri"/>
          <w:b/>
          <w:bCs/>
          <w:color w:val="auto"/>
        </w:rPr>
        <w:t>Windows 2008 Internal Server</w:t>
      </w:r>
      <w:r w:rsidRPr="002D35FE">
        <w:rPr>
          <w:rFonts w:ascii="Calibri" w:hAnsi="Calibri" w:cs="Calibri"/>
          <w:color w:val="auto"/>
        </w:rPr>
        <w:t>.</w:t>
      </w:r>
    </w:p>
    <w:p w14:paraId="5EE76E43" w14:textId="4CC2A5D7" w:rsidR="00002569" w:rsidRPr="002D35FE" w:rsidRDefault="00002569" w:rsidP="009065FB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Challenge 2:</w:t>
      </w:r>
      <w:r w:rsidRPr="002D35FE">
        <w:rPr>
          <w:rFonts w:ascii="Calibri" w:hAnsi="Calibri" w:cs="Calibri"/>
          <w:color w:val="auto"/>
        </w:rPr>
        <w:t xml:space="preserve"> To find the </w:t>
      </w:r>
      <w:r w:rsidRPr="002D35FE">
        <w:rPr>
          <w:rFonts w:ascii="Calibri" w:hAnsi="Calibri" w:cs="Calibri"/>
          <w:b/>
          <w:bCs/>
          <w:color w:val="auto"/>
        </w:rPr>
        <w:t>flag</w:t>
      </w:r>
      <w:r w:rsidR="00135668" w:rsidRPr="002D35FE">
        <w:rPr>
          <w:rFonts w:ascii="Calibri" w:hAnsi="Calibri" w:cs="Calibri"/>
          <w:b/>
          <w:bCs/>
          <w:color w:val="auto"/>
        </w:rPr>
        <w:t>3</w:t>
      </w:r>
      <w:r w:rsidRPr="002D35FE">
        <w:rPr>
          <w:rFonts w:ascii="Calibri" w:hAnsi="Calibri" w:cs="Calibri"/>
          <w:color w:val="auto"/>
        </w:rPr>
        <w:t xml:space="preserve">: type the URL as </w:t>
      </w:r>
      <w:hyperlink r:id="rId23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http://www.campus.edu/flag3.txt</w:t>
        </w:r>
      </w:hyperlink>
      <w:r w:rsidRPr="002D35FE">
        <w:rPr>
          <w:rFonts w:ascii="Calibri" w:hAnsi="Calibri" w:cs="Calibri"/>
          <w:b/>
          <w:bCs/>
          <w:color w:val="auto"/>
          <w:u w:val="single"/>
        </w:rPr>
        <w:t xml:space="preserve">, </w:t>
      </w:r>
      <w:r w:rsidRPr="002D35FE">
        <w:rPr>
          <w:rFonts w:ascii="Calibri" w:hAnsi="Calibri" w:cs="Calibri"/>
          <w:color w:val="auto"/>
        </w:rPr>
        <w:t xml:space="preserve">Flag </w:t>
      </w:r>
      <w:r w:rsidR="00135668" w:rsidRPr="002D35FE">
        <w:rPr>
          <w:rFonts w:ascii="Calibri" w:hAnsi="Calibri" w:cs="Calibri"/>
          <w:color w:val="auto"/>
        </w:rPr>
        <w:t>3</w:t>
      </w:r>
      <w:r w:rsidRPr="002D35FE">
        <w:rPr>
          <w:rFonts w:ascii="Calibri" w:hAnsi="Calibri" w:cs="Calibri"/>
          <w:color w:val="auto"/>
        </w:rPr>
        <w:t xml:space="preserve"> number is displayed on the Website (</w:t>
      </w:r>
      <w:r w:rsidRPr="002D35FE">
        <w:rPr>
          <w:rFonts w:ascii="Calibri" w:hAnsi="Calibri" w:cs="Calibri"/>
          <w:b/>
          <w:bCs/>
          <w:color w:val="auto"/>
        </w:rPr>
        <w:t>flag</w:t>
      </w:r>
      <w:r w:rsidR="00135668" w:rsidRPr="002D35FE">
        <w:rPr>
          <w:rFonts w:ascii="Calibri" w:hAnsi="Calibri" w:cs="Calibri"/>
          <w:b/>
          <w:bCs/>
          <w:color w:val="auto"/>
        </w:rPr>
        <w:t>3</w:t>
      </w:r>
      <w:r w:rsidRPr="002D35FE">
        <w:rPr>
          <w:rFonts w:ascii="Calibri" w:hAnsi="Calibri" w:cs="Calibri"/>
          <w:b/>
          <w:bCs/>
          <w:color w:val="auto"/>
        </w:rPr>
        <w:t>: 776551</w:t>
      </w:r>
      <w:r w:rsidRPr="002D35FE">
        <w:rPr>
          <w:rFonts w:ascii="Calibri" w:hAnsi="Calibri" w:cs="Calibri"/>
          <w:color w:val="auto"/>
        </w:rPr>
        <w:t>).</w:t>
      </w:r>
    </w:p>
    <w:p w14:paraId="68603242" w14:textId="4E084739" w:rsidR="00002569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EA1304C" wp14:editId="3122ABDA">
            <wp:extent cx="5897880" cy="2936875"/>
            <wp:effectExtent l="0" t="0" r="0" b="0"/>
            <wp:docPr id="95614960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49606" name="Picture 8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9C4C" w14:textId="77777777" w:rsidR="00F32BAE" w:rsidRPr="002D35FE" w:rsidRDefault="00002569" w:rsidP="009065FB">
      <w:pPr>
        <w:spacing w:after="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5:</w:t>
      </w:r>
      <w:r w:rsidRPr="002D35FE">
        <w:rPr>
          <w:rFonts w:ascii="Calibri" w:hAnsi="Calibri" w:cs="Calibri"/>
          <w:color w:val="auto"/>
        </w:rPr>
        <w:t xml:space="preserve"> Find whether Remote Desktop Protocol (RDP) is opened on the firewall with </w:t>
      </w:r>
      <w:r w:rsidRPr="002D35FE">
        <w:rPr>
          <w:rFonts w:ascii="Calibri" w:hAnsi="Calibri" w:cs="Calibri"/>
          <w:b/>
          <w:bCs/>
          <w:color w:val="auto"/>
        </w:rPr>
        <w:t>port number 3389</w:t>
      </w:r>
      <w:r w:rsidRPr="002D35FE">
        <w:rPr>
          <w:rFonts w:ascii="Calibri" w:hAnsi="Calibri" w:cs="Calibri"/>
          <w:color w:val="auto"/>
        </w:rPr>
        <w:t>.</w:t>
      </w:r>
    </w:p>
    <w:p w14:paraId="1AC29985" w14:textId="72919067" w:rsidR="00002569" w:rsidRPr="002D35FE" w:rsidRDefault="00F32BAE" w:rsidP="009065FB">
      <w:pPr>
        <w:spacing w:after="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t xml:space="preserve">Command: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nmap</w:t>
      </w:r>
      <w:proofErr w:type="spellEnd"/>
      <w:r w:rsidRPr="002D35FE">
        <w:rPr>
          <w:rFonts w:ascii="Calibri" w:hAnsi="Calibri" w:cs="Calibri"/>
          <w:b/>
          <w:bCs/>
          <w:color w:val="auto"/>
        </w:rPr>
        <w:t xml:space="preserve"> </w:t>
      </w:r>
      <w:hyperlink r:id="rId25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www.campus.edu</w:t>
        </w:r>
      </w:hyperlink>
      <w:r w:rsidRPr="002D35FE">
        <w:rPr>
          <w:rFonts w:ascii="Calibri" w:hAnsi="Calibri" w:cs="Calibri"/>
          <w:b/>
          <w:bCs/>
          <w:color w:val="auto"/>
        </w:rPr>
        <w:t xml:space="preserve"> -p 3389</w:t>
      </w:r>
      <w:r w:rsidR="00002569" w:rsidRPr="002D35FE">
        <w:rPr>
          <w:rFonts w:ascii="Calibri" w:hAnsi="Calibri" w:cs="Calibri"/>
          <w:b/>
          <w:bCs/>
          <w:color w:val="auto"/>
        </w:rPr>
        <w:t xml:space="preserve"> </w:t>
      </w:r>
    </w:p>
    <w:p w14:paraId="08D4E534" w14:textId="7BC75637" w:rsidR="00F32BAE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943889F" wp14:editId="289BCE41">
            <wp:extent cx="5829300" cy="3459480"/>
            <wp:effectExtent l="0" t="0" r="0" b="0"/>
            <wp:docPr id="7372272" name="Picture 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272" name="Picture 9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0ED0" w14:textId="035C6067" w:rsidR="00002569" w:rsidRPr="002D35FE" w:rsidRDefault="00F32BAE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lastRenderedPageBreak/>
        <w:t>Step 6:</w:t>
      </w:r>
      <w:r w:rsidRPr="002D35FE">
        <w:rPr>
          <w:rFonts w:ascii="Calibri" w:hAnsi="Calibri" w:cs="Calibri"/>
          <w:color w:val="auto"/>
        </w:rPr>
        <w:t xml:space="preserve"> Open the Microsoft Terminal Service Client using the command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mstsc</w:t>
      </w:r>
      <w:proofErr w:type="spellEnd"/>
      <w:r w:rsidRPr="002D35FE">
        <w:rPr>
          <w:rFonts w:ascii="Calibri" w:hAnsi="Calibri" w:cs="Calibri"/>
          <w:color w:val="auto"/>
        </w:rPr>
        <w:t xml:space="preserve">, In the Remote Desktop Connection Window enter </w:t>
      </w:r>
      <w:hyperlink r:id="rId27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www.campus.edu</w:t>
        </w:r>
      </w:hyperlink>
      <w:r w:rsidRPr="002D35FE">
        <w:rPr>
          <w:rFonts w:ascii="Calibri" w:hAnsi="Calibri" w:cs="Calibri"/>
          <w:color w:val="auto"/>
        </w:rPr>
        <w:t xml:space="preserve"> for the computer field and the press the </w:t>
      </w:r>
      <w:r w:rsidRPr="002D35FE">
        <w:rPr>
          <w:rFonts w:ascii="Calibri" w:hAnsi="Calibri" w:cs="Calibri"/>
          <w:b/>
          <w:bCs/>
          <w:color w:val="auto"/>
        </w:rPr>
        <w:t>Connect</w:t>
      </w:r>
      <w:r w:rsidRPr="002D35FE">
        <w:rPr>
          <w:rFonts w:ascii="Calibri" w:hAnsi="Calibri" w:cs="Calibri"/>
          <w:color w:val="auto"/>
        </w:rPr>
        <w:t xml:space="preserve"> button. Enter the Username as </w:t>
      </w:r>
      <w:r w:rsidRPr="002D35FE">
        <w:rPr>
          <w:rFonts w:ascii="Calibri" w:hAnsi="Calibri" w:cs="Calibri"/>
          <w:b/>
          <w:bCs/>
          <w:color w:val="auto"/>
        </w:rPr>
        <w:t>administrator</w:t>
      </w:r>
      <w:r w:rsidRPr="002D35FE">
        <w:rPr>
          <w:rFonts w:ascii="Calibri" w:hAnsi="Calibri" w:cs="Calibri"/>
          <w:color w:val="auto"/>
        </w:rPr>
        <w:t xml:space="preserve"> and Password as </w:t>
      </w:r>
      <w:r w:rsidRPr="002D35FE">
        <w:rPr>
          <w:rFonts w:ascii="Calibri" w:hAnsi="Calibri" w:cs="Calibri"/>
          <w:b/>
          <w:bCs/>
          <w:color w:val="auto"/>
        </w:rPr>
        <w:t>P@ssw0rd</w:t>
      </w:r>
      <w:r w:rsidRPr="002D35FE">
        <w:rPr>
          <w:rFonts w:ascii="Calibri" w:hAnsi="Calibri" w:cs="Calibri"/>
          <w:color w:val="auto"/>
        </w:rPr>
        <w:t xml:space="preserve"> and press the </w:t>
      </w:r>
      <w:r w:rsidRPr="002D35FE">
        <w:rPr>
          <w:rFonts w:ascii="Calibri" w:hAnsi="Calibri" w:cs="Calibri"/>
          <w:b/>
          <w:bCs/>
          <w:color w:val="auto"/>
        </w:rPr>
        <w:t>OK</w:t>
      </w:r>
      <w:r w:rsidRPr="002D35FE">
        <w:rPr>
          <w:rFonts w:ascii="Calibri" w:hAnsi="Calibri" w:cs="Calibri"/>
          <w:color w:val="auto"/>
        </w:rPr>
        <w:t xml:space="preserve"> button. RDP connection would be established and remote Windows 2008 Server desktop will be displayed on the screen.</w:t>
      </w:r>
    </w:p>
    <w:p w14:paraId="18F77010" w14:textId="6359842A" w:rsidR="00F32BA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7C3017E5" wp14:editId="113C8C71">
            <wp:extent cx="5326380" cy="3581400"/>
            <wp:effectExtent l="0" t="0" r="0" b="0"/>
            <wp:docPr id="1259152097" name="Picture 1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52097" name="Picture 10" descr="A computer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4C0" w14:textId="20F40223" w:rsidR="002D35FE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4C02C7C4" wp14:editId="0316CE05">
            <wp:extent cx="5394960" cy="3596640"/>
            <wp:effectExtent l="0" t="0" r="0" b="0"/>
            <wp:docPr id="1942841364" name="Picture 1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41364" name="Picture 11" descr="A blue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CB4" w14:textId="77777777" w:rsidR="00F32BAE" w:rsidRDefault="00F32BAE" w:rsidP="00A650C6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lastRenderedPageBreak/>
        <w:t>Step 7:</w:t>
      </w:r>
      <w:r w:rsidRPr="002D35FE">
        <w:rPr>
          <w:rFonts w:ascii="Calibri" w:hAnsi="Calibri" w:cs="Calibri"/>
          <w:color w:val="auto"/>
        </w:rPr>
        <w:t xml:space="preserve"> In the Remote Desktop go to </w:t>
      </w:r>
      <w:r w:rsidRPr="002D35FE">
        <w:rPr>
          <w:rFonts w:ascii="Calibri" w:hAnsi="Calibri" w:cs="Calibri"/>
          <w:b/>
          <w:bCs/>
          <w:color w:val="auto"/>
        </w:rPr>
        <w:t>Local Disk (C): drive</w:t>
      </w:r>
      <w:r w:rsidRPr="002D35FE">
        <w:rPr>
          <w:rFonts w:ascii="Calibri" w:hAnsi="Calibri" w:cs="Calibri"/>
          <w:color w:val="auto"/>
        </w:rPr>
        <w:t xml:space="preserve"> and then select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xampp</w:t>
      </w:r>
      <w:proofErr w:type="spellEnd"/>
      <w:r w:rsidRPr="002D35FE">
        <w:rPr>
          <w:rFonts w:ascii="Calibri" w:hAnsi="Calibri" w:cs="Calibri"/>
          <w:color w:val="auto"/>
        </w:rPr>
        <w:t xml:space="preserve"> folder and open the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htdocs</w:t>
      </w:r>
      <w:proofErr w:type="spellEnd"/>
      <w:r w:rsidRPr="002D35FE">
        <w:rPr>
          <w:rFonts w:ascii="Calibri" w:hAnsi="Calibri" w:cs="Calibri"/>
          <w:color w:val="auto"/>
        </w:rPr>
        <w:t xml:space="preserve"> folder and then open the </w:t>
      </w:r>
      <w:r w:rsidRPr="002D35FE">
        <w:rPr>
          <w:rFonts w:ascii="Calibri" w:hAnsi="Calibri" w:cs="Calibri"/>
          <w:b/>
          <w:bCs/>
          <w:color w:val="auto"/>
        </w:rPr>
        <w:t>index.html</w:t>
      </w:r>
      <w:r w:rsidRPr="002D35FE">
        <w:rPr>
          <w:rFonts w:ascii="Calibri" w:hAnsi="Calibri" w:cs="Calibri"/>
          <w:color w:val="auto"/>
        </w:rPr>
        <w:t xml:space="preserve"> in the </w:t>
      </w:r>
      <w:r w:rsidRPr="002D35FE">
        <w:rPr>
          <w:rFonts w:ascii="Calibri" w:hAnsi="Calibri" w:cs="Calibri"/>
          <w:b/>
          <w:bCs/>
          <w:color w:val="auto"/>
        </w:rPr>
        <w:t>Notepad</w:t>
      </w:r>
      <w:r w:rsidRPr="002D35FE">
        <w:rPr>
          <w:rFonts w:ascii="Calibri" w:hAnsi="Calibri" w:cs="Calibri"/>
          <w:color w:val="auto"/>
        </w:rPr>
        <w:t>.</w:t>
      </w:r>
    </w:p>
    <w:p w14:paraId="645DC4A8" w14:textId="6573B249" w:rsidR="002D35FE" w:rsidRPr="002D35FE" w:rsidRDefault="002D35FE" w:rsidP="00A650C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28B93FB" wp14:editId="18D363F0">
            <wp:extent cx="5745480" cy="3108960"/>
            <wp:effectExtent l="0" t="0" r="0" b="0"/>
            <wp:docPr id="2075619639" name="Picture 1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19639" name="Picture 12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2A48" w14:textId="2695100D" w:rsidR="00F32BAE" w:rsidRPr="002D35FE" w:rsidRDefault="00F32BAE" w:rsidP="009065FB">
      <w:pPr>
        <w:spacing w:after="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color w:val="auto"/>
        </w:rPr>
        <w:t xml:space="preserve">Then change the text in the notepad from </w:t>
      </w:r>
      <w:r w:rsidRPr="002D35FE">
        <w:rPr>
          <w:rFonts w:ascii="Calibri" w:hAnsi="Calibri" w:cs="Calibri"/>
          <w:b/>
          <w:bCs/>
          <w:color w:val="auto"/>
        </w:rPr>
        <w:t>Windows Internal Server</w:t>
      </w:r>
      <w:r w:rsidRPr="002D35FE">
        <w:rPr>
          <w:rFonts w:ascii="Calibri" w:hAnsi="Calibri" w:cs="Calibri"/>
          <w:color w:val="auto"/>
        </w:rPr>
        <w:t xml:space="preserve"> to </w:t>
      </w:r>
      <w:r w:rsidRPr="002D35FE">
        <w:rPr>
          <w:rFonts w:ascii="Calibri" w:hAnsi="Calibri" w:cs="Calibri"/>
          <w:b/>
          <w:bCs/>
          <w:color w:val="auto"/>
        </w:rPr>
        <w:t>Hacked Web Server</w:t>
      </w:r>
      <w:r w:rsidR="009065FB" w:rsidRPr="002D35FE">
        <w:rPr>
          <w:rFonts w:ascii="Calibri" w:hAnsi="Calibri" w:cs="Calibri"/>
          <w:b/>
          <w:bCs/>
          <w:color w:val="auto"/>
        </w:rPr>
        <w:t xml:space="preserve"> </w:t>
      </w:r>
      <w:r w:rsidR="009065FB" w:rsidRPr="002D35FE">
        <w:rPr>
          <w:rFonts w:ascii="Calibri" w:hAnsi="Calibri" w:cs="Calibri"/>
          <w:color w:val="auto"/>
        </w:rPr>
        <w:t>and the save file and exit the file</w:t>
      </w:r>
      <w:r w:rsidRPr="002D35FE">
        <w:rPr>
          <w:rFonts w:ascii="Calibri" w:hAnsi="Calibri" w:cs="Calibri"/>
          <w:color w:val="auto"/>
        </w:rPr>
        <w:t>.</w:t>
      </w:r>
    </w:p>
    <w:p w14:paraId="07493627" w14:textId="4207E990" w:rsidR="00F32BAE" w:rsidRPr="002D35FE" w:rsidRDefault="00F32BAE" w:rsidP="009065FB">
      <w:pPr>
        <w:spacing w:after="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Challenge 3</w:t>
      </w:r>
      <w:r w:rsidR="00135668" w:rsidRPr="002D35FE">
        <w:rPr>
          <w:rFonts w:ascii="Calibri" w:hAnsi="Calibri" w:cs="Calibri"/>
          <w:b/>
          <w:bCs/>
          <w:color w:val="auto"/>
        </w:rPr>
        <w:t>:</w:t>
      </w:r>
      <w:r w:rsidR="00135668" w:rsidRPr="002D35FE">
        <w:rPr>
          <w:rFonts w:ascii="Calibri" w:hAnsi="Calibri" w:cs="Calibri"/>
          <w:color w:val="auto"/>
        </w:rPr>
        <w:t xml:space="preserve"> At the last line of the index.html file, </w:t>
      </w:r>
      <w:r w:rsidR="00135668" w:rsidRPr="002D35FE">
        <w:rPr>
          <w:rFonts w:ascii="Calibri" w:hAnsi="Calibri" w:cs="Calibri"/>
          <w:b/>
          <w:bCs/>
          <w:color w:val="auto"/>
        </w:rPr>
        <w:t>flag 4</w:t>
      </w:r>
      <w:r w:rsidR="00135668" w:rsidRPr="002D35FE">
        <w:rPr>
          <w:rFonts w:ascii="Calibri" w:hAnsi="Calibri" w:cs="Calibri"/>
          <w:color w:val="auto"/>
        </w:rPr>
        <w:t xml:space="preserve"> is found, captured the </w:t>
      </w:r>
      <w:r w:rsidR="00135668" w:rsidRPr="002D35FE">
        <w:rPr>
          <w:rFonts w:ascii="Calibri" w:hAnsi="Calibri" w:cs="Calibri"/>
          <w:b/>
          <w:bCs/>
          <w:color w:val="auto"/>
        </w:rPr>
        <w:t>flag4: 343556</w:t>
      </w:r>
      <w:r w:rsidR="00135668" w:rsidRPr="002D35FE">
        <w:rPr>
          <w:rFonts w:ascii="Calibri" w:hAnsi="Calibri" w:cs="Calibri"/>
          <w:color w:val="auto"/>
        </w:rPr>
        <w:t>.</w:t>
      </w:r>
    </w:p>
    <w:p w14:paraId="674B4D03" w14:textId="77777777" w:rsidR="009065FB" w:rsidRPr="002D35FE" w:rsidRDefault="009065FB" w:rsidP="009065FB">
      <w:pPr>
        <w:spacing w:after="0"/>
        <w:rPr>
          <w:rFonts w:ascii="Calibri" w:hAnsi="Calibri" w:cs="Calibri"/>
          <w:color w:val="auto"/>
        </w:rPr>
      </w:pPr>
    </w:p>
    <w:p w14:paraId="0FCC500A" w14:textId="2053861B" w:rsidR="009065FB" w:rsidRDefault="00A83DE6" w:rsidP="009065FB">
      <w:pPr>
        <w:spacing w:after="0"/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3F4C6F62" wp14:editId="62BD30C9">
            <wp:extent cx="5943600" cy="3383280"/>
            <wp:effectExtent l="0" t="0" r="0" b="0"/>
            <wp:docPr id="1347709044" name="Picture 1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09044" name="Picture 13" descr="A computer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05C0" w14:textId="77777777" w:rsidR="00A83DE6" w:rsidRDefault="00A83DE6" w:rsidP="009065FB">
      <w:pPr>
        <w:spacing w:after="0"/>
        <w:rPr>
          <w:rFonts w:ascii="Calibri" w:hAnsi="Calibri" w:cs="Calibri"/>
          <w:color w:val="auto"/>
        </w:rPr>
      </w:pPr>
    </w:p>
    <w:p w14:paraId="76965CA2" w14:textId="3F52321C" w:rsidR="00A83DE6" w:rsidRPr="002D35FE" w:rsidRDefault="00A83DE6" w:rsidP="009065FB">
      <w:pPr>
        <w:spacing w:after="0"/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lastRenderedPageBreak/>
        <w:drawing>
          <wp:inline distT="0" distB="0" distL="0" distR="0" wp14:anchorId="4F5939D5" wp14:editId="03019FC3">
            <wp:extent cx="5943600" cy="3208020"/>
            <wp:effectExtent l="0" t="0" r="0" b="0"/>
            <wp:docPr id="56693460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34603" name="Picture 14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06DE" w14:textId="77777777" w:rsidR="009065FB" w:rsidRPr="002D35FE" w:rsidRDefault="009065FB" w:rsidP="009065FB">
      <w:pPr>
        <w:spacing w:after="0"/>
        <w:rPr>
          <w:rFonts w:ascii="Calibri" w:hAnsi="Calibri" w:cs="Calibri"/>
          <w:color w:val="auto"/>
        </w:rPr>
      </w:pPr>
    </w:p>
    <w:p w14:paraId="4B493B6D" w14:textId="4532B7DA" w:rsidR="00BF0268" w:rsidRPr="002D35FE" w:rsidRDefault="009065FB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8:</w:t>
      </w:r>
      <w:r w:rsidRPr="002D35FE">
        <w:rPr>
          <w:rFonts w:ascii="Calibri" w:hAnsi="Calibri" w:cs="Calibri"/>
          <w:color w:val="auto"/>
        </w:rPr>
        <w:t xml:space="preserve"> Open the Internet Explorer by minimizing the remote Windows desktop and now type the URL: </w:t>
      </w:r>
      <w:hyperlink r:id="rId33" w:history="1">
        <w:r w:rsidRPr="002D35FE">
          <w:rPr>
            <w:rStyle w:val="Hyperlink"/>
            <w:rFonts w:ascii="Calibri" w:hAnsi="Calibri" w:cs="Calibri"/>
            <w:b/>
            <w:bCs/>
            <w:color w:val="auto"/>
          </w:rPr>
          <w:t>http://www.campus.edu</w:t>
        </w:r>
      </w:hyperlink>
      <w:r w:rsidRPr="002D35FE">
        <w:rPr>
          <w:rFonts w:ascii="Calibri" w:hAnsi="Calibri" w:cs="Calibri"/>
          <w:color w:val="auto"/>
        </w:rPr>
        <w:t xml:space="preserve"> which displays the message as </w:t>
      </w:r>
      <w:r w:rsidRPr="002D35FE">
        <w:rPr>
          <w:rFonts w:ascii="Calibri" w:hAnsi="Calibri" w:cs="Calibri"/>
          <w:b/>
          <w:bCs/>
          <w:color w:val="auto"/>
        </w:rPr>
        <w:t>Hacked Web Server</w:t>
      </w:r>
      <w:r w:rsidR="0076129D" w:rsidRPr="002D35FE">
        <w:rPr>
          <w:rFonts w:ascii="Calibri" w:hAnsi="Calibri" w:cs="Calibri"/>
          <w:color w:val="auto"/>
        </w:rPr>
        <w:t>.</w:t>
      </w:r>
    </w:p>
    <w:p w14:paraId="08652BEC" w14:textId="5F97A408" w:rsidR="0076129D" w:rsidRPr="002D35FE" w:rsidRDefault="00A83DE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577CBF2A" wp14:editId="74C925D7">
            <wp:extent cx="5943600" cy="4439285"/>
            <wp:effectExtent l="0" t="0" r="0" b="0"/>
            <wp:docPr id="1094455833" name="Picture 1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5833" name="Picture 15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AFC2" w14:textId="6BBAE285" w:rsidR="0076129D" w:rsidRPr="002D35FE" w:rsidRDefault="0076129D">
      <w:pPr>
        <w:rPr>
          <w:rFonts w:ascii="Calibri" w:hAnsi="Calibri" w:cs="Calibri"/>
          <w:b/>
          <w:bCs/>
          <w:color w:val="auto"/>
          <w:sz w:val="22"/>
          <w:szCs w:val="22"/>
        </w:rPr>
      </w:pPr>
      <w:r w:rsidRPr="002D35FE">
        <w:rPr>
          <w:rFonts w:ascii="Calibri" w:hAnsi="Calibri" w:cs="Calibri"/>
          <w:b/>
          <w:bCs/>
          <w:color w:val="auto"/>
          <w:sz w:val="22"/>
          <w:szCs w:val="22"/>
        </w:rPr>
        <w:lastRenderedPageBreak/>
        <w:t>Clearing the Tracks</w:t>
      </w:r>
    </w:p>
    <w:p w14:paraId="7D6F6011" w14:textId="4A623E48" w:rsidR="0076129D" w:rsidRPr="002D35FE" w:rsidRDefault="0076129D">
      <w:pPr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9:</w:t>
      </w:r>
      <w:r w:rsidRPr="002D35FE">
        <w:rPr>
          <w:rFonts w:ascii="Calibri" w:hAnsi="Calibri" w:cs="Calibri"/>
          <w:color w:val="auto"/>
        </w:rPr>
        <w:t xml:space="preserve"> Maximize the RDP Window and open the Command prompt on Windows Server 2008 Desktop and </w:t>
      </w:r>
      <w:r w:rsidRPr="002D35FE">
        <w:rPr>
          <w:rFonts w:ascii="Calibri" w:hAnsi="Calibri" w:cs="Calibri"/>
          <w:b/>
          <w:bCs/>
          <w:color w:val="auto"/>
        </w:rPr>
        <w:t>end</w:t>
      </w:r>
      <w:r w:rsidRPr="002D35FE">
        <w:rPr>
          <w:rFonts w:ascii="Calibri" w:hAnsi="Calibri" w:cs="Calibri"/>
          <w:color w:val="auto"/>
        </w:rPr>
        <w:t xml:space="preserve"> the </w:t>
      </w:r>
      <w:r w:rsidRPr="002D35FE">
        <w:rPr>
          <w:rFonts w:ascii="Calibri" w:hAnsi="Calibri" w:cs="Calibri"/>
          <w:b/>
          <w:bCs/>
          <w:color w:val="auto"/>
        </w:rPr>
        <w:t>Apache Web Service</w:t>
      </w:r>
      <w:r w:rsidRPr="002D35FE">
        <w:rPr>
          <w:rFonts w:ascii="Calibri" w:hAnsi="Calibri" w:cs="Calibri"/>
          <w:color w:val="auto"/>
        </w:rPr>
        <w:t xml:space="preserve">. Command: </w:t>
      </w:r>
      <w:r w:rsidRPr="002D35FE">
        <w:rPr>
          <w:rFonts w:ascii="Calibri" w:hAnsi="Calibri" w:cs="Calibri"/>
          <w:b/>
          <w:bCs/>
          <w:color w:val="auto"/>
        </w:rPr>
        <w:t>net stop Apache2.2</w:t>
      </w:r>
      <w:r w:rsidRPr="002D35FE">
        <w:rPr>
          <w:rFonts w:ascii="Calibri" w:hAnsi="Calibri" w:cs="Calibri"/>
          <w:color w:val="auto"/>
        </w:rPr>
        <w:t>.</w:t>
      </w:r>
    </w:p>
    <w:p w14:paraId="268D9CAF" w14:textId="7E208CED" w:rsidR="0076129D" w:rsidRPr="002D35FE" w:rsidRDefault="00A83DE6">
      <w:pPr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41CB5656" wp14:editId="21704F36">
            <wp:extent cx="5775960" cy="2773680"/>
            <wp:effectExtent l="0" t="0" r="0" b="0"/>
            <wp:docPr id="2088177254" name="Picture 1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77254" name="Picture 16" descr="A computer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BDF9" w14:textId="2B290C5D" w:rsidR="0076129D" w:rsidRPr="002D35FE" w:rsidRDefault="0076129D" w:rsidP="00370554">
      <w:pPr>
        <w:spacing w:after="120"/>
        <w:rPr>
          <w:rFonts w:ascii="Calibri" w:hAnsi="Calibri" w:cs="Calibri"/>
          <w:b/>
          <w:bCs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10:</w:t>
      </w:r>
      <w:r w:rsidRPr="002D35FE">
        <w:rPr>
          <w:rFonts w:ascii="Calibri" w:hAnsi="Calibri" w:cs="Calibri"/>
          <w:color w:val="auto"/>
        </w:rPr>
        <w:t xml:space="preserve"> Once the Apache Service is ended, </w:t>
      </w:r>
      <w:r w:rsidRPr="002D35FE">
        <w:rPr>
          <w:rFonts w:ascii="Calibri" w:hAnsi="Calibri" w:cs="Calibri"/>
          <w:b/>
          <w:bCs/>
          <w:color w:val="auto"/>
        </w:rPr>
        <w:t>clear the logs</w:t>
      </w:r>
      <w:r w:rsidRPr="002D35FE">
        <w:rPr>
          <w:rFonts w:ascii="Calibri" w:hAnsi="Calibri" w:cs="Calibri"/>
          <w:color w:val="auto"/>
        </w:rPr>
        <w:t xml:space="preserve"> recorded from it. Got to </w:t>
      </w:r>
      <w:r w:rsidRPr="002D35FE">
        <w:rPr>
          <w:rFonts w:ascii="Calibri" w:hAnsi="Calibri" w:cs="Calibri"/>
          <w:b/>
          <w:bCs/>
          <w:color w:val="auto"/>
        </w:rPr>
        <w:t>Local Disk (C</w:t>
      </w:r>
      <w:proofErr w:type="gramStart"/>
      <w:r w:rsidRPr="002D35FE">
        <w:rPr>
          <w:rFonts w:ascii="Calibri" w:hAnsi="Calibri" w:cs="Calibri"/>
          <w:b/>
          <w:bCs/>
          <w:color w:val="auto"/>
        </w:rPr>
        <w:t>):drive</w:t>
      </w:r>
      <w:proofErr w:type="gramEnd"/>
      <w:r w:rsidRPr="002D35FE">
        <w:rPr>
          <w:rFonts w:ascii="Calibri" w:hAnsi="Calibri" w:cs="Calibri"/>
          <w:color w:val="auto"/>
        </w:rPr>
        <w:t xml:space="preserve"> then open the </w:t>
      </w:r>
      <w:proofErr w:type="spellStart"/>
      <w:r w:rsidRPr="002D35FE">
        <w:rPr>
          <w:rFonts w:ascii="Calibri" w:hAnsi="Calibri" w:cs="Calibri"/>
          <w:b/>
          <w:bCs/>
          <w:color w:val="auto"/>
        </w:rPr>
        <w:t>xampp</w:t>
      </w:r>
      <w:proofErr w:type="spellEnd"/>
      <w:r w:rsidRPr="002D35FE">
        <w:rPr>
          <w:rFonts w:ascii="Calibri" w:hAnsi="Calibri" w:cs="Calibri"/>
          <w:color w:val="auto"/>
        </w:rPr>
        <w:t xml:space="preserve"> </w:t>
      </w:r>
      <w:r w:rsidRPr="002D35FE">
        <w:rPr>
          <w:rFonts w:ascii="Calibri" w:hAnsi="Calibri" w:cs="Calibri"/>
          <w:b/>
          <w:bCs/>
          <w:color w:val="auto"/>
        </w:rPr>
        <w:t>folder</w:t>
      </w:r>
      <w:r w:rsidRPr="002D35FE">
        <w:rPr>
          <w:rFonts w:ascii="Calibri" w:hAnsi="Calibri" w:cs="Calibri"/>
          <w:color w:val="auto"/>
        </w:rPr>
        <w:t xml:space="preserve"> and </w:t>
      </w:r>
      <w:r w:rsidR="00370554" w:rsidRPr="002D35FE">
        <w:rPr>
          <w:rFonts w:ascii="Calibri" w:hAnsi="Calibri" w:cs="Calibri"/>
          <w:color w:val="auto"/>
        </w:rPr>
        <w:t xml:space="preserve">then open the </w:t>
      </w:r>
      <w:proofErr w:type="spellStart"/>
      <w:r w:rsidR="00370554" w:rsidRPr="002D35FE">
        <w:rPr>
          <w:rFonts w:ascii="Calibri" w:hAnsi="Calibri" w:cs="Calibri"/>
          <w:b/>
          <w:bCs/>
          <w:color w:val="auto"/>
        </w:rPr>
        <w:t>apache</w:t>
      </w:r>
      <w:proofErr w:type="spellEnd"/>
      <w:r w:rsidR="00370554" w:rsidRPr="002D35FE">
        <w:rPr>
          <w:rFonts w:ascii="Calibri" w:hAnsi="Calibri" w:cs="Calibri"/>
          <w:b/>
          <w:bCs/>
          <w:color w:val="auto"/>
        </w:rPr>
        <w:t xml:space="preserve"> folder </w:t>
      </w:r>
      <w:r w:rsidR="00370554" w:rsidRPr="002D35FE">
        <w:rPr>
          <w:rFonts w:ascii="Calibri" w:hAnsi="Calibri" w:cs="Calibri"/>
          <w:color w:val="auto"/>
        </w:rPr>
        <w:t xml:space="preserve">and then open the </w:t>
      </w:r>
      <w:r w:rsidR="00370554" w:rsidRPr="002D35FE">
        <w:rPr>
          <w:rFonts w:ascii="Calibri" w:hAnsi="Calibri" w:cs="Calibri"/>
          <w:b/>
          <w:bCs/>
          <w:color w:val="auto"/>
        </w:rPr>
        <w:t>logs folder</w:t>
      </w:r>
      <w:r w:rsidR="00370554" w:rsidRPr="002D35FE">
        <w:rPr>
          <w:rFonts w:ascii="Calibri" w:hAnsi="Calibri" w:cs="Calibri"/>
          <w:color w:val="auto"/>
        </w:rPr>
        <w:t xml:space="preserve"> and select the </w:t>
      </w:r>
      <w:r w:rsidR="00370554" w:rsidRPr="002D35FE">
        <w:rPr>
          <w:rFonts w:ascii="Calibri" w:hAnsi="Calibri" w:cs="Calibri"/>
          <w:b/>
          <w:bCs/>
          <w:color w:val="auto"/>
        </w:rPr>
        <w:t>access.log file.</w:t>
      </w:r>
    </w:p>
    <w:p w14:paraId="11E92704" w14:textId="3B2960B6" w:rsidR="00370554" w:rsidRDefault="00370554" w:rsidP="00370554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 xml:space="preserve">Challenge 4: </w:t>
      </w:r>
      <w:r w:rsidRPr="002D35FE">
        <w:rPr>
          <w:rFonts w:ascii="Calibri" w:hAnsi="Calibri" w:cs="Calibri"/>
          <w:color w:val="auto"/>
        </w:rPr>
        <w:t xml:space="preserve">Opened the </w:t>
      </w:r>
      <w:r w:rsidRPr="002D35FE">
        <w:rPr>
          <w:rFonts w:ascii="Calibri" w:hAnsi="Calibri" w:cs="Calibri"/>
          <w:b/>
          <w:bCs/>
          <w:color w:val="auto"/>
        </w:rPr>
        <w:t>flag5.txt</w:t>
      </w:r>
      <w:r w:rsidRPr="002D35FE">
        <w:rPr>
          <w:rFonts w:ascii="Calibri" w:hAnsi="Calibri" w:cs="Calibri"/>
          <w:color w:val="auto"/>
        </w:rPr>
        <w:t xml:space="preserve"> file inside the logs folder and </w:t>
      </w:r>
      <w:r w:rsidRPr="002D35FE">
        <w:rPr>
          <w:rFonts w:ascii="Calibri" w:hAnsi="Calibri" w:cs="Calibri"/>
          <w:b/>
          <w:bCs/>
          <w:color w:val="auto"/>
        </w:rPr>
        <w:t>captured the</w:t>
      </w:r>
      <w:r w:rsidRPr="002D35FE">
        <w:rPr>
          <w:rFonts w:ascii="Calibri" w:hAnsi="Calibri" w:cs="Calibri"/>
          <w:color w:val="auto"/>
        </w:rPr>
        <w:t xml:space="preserve"> </w:t>
      </w:r>
      <w:r w:rsidRPr="002D35FE">
        <w:rPr>
          <w:rFonts w:ascii="Calibri" w:hAnsi="Calibri" w:cs="Calibri"/>
          <w:b/>
          <w:bCs/>
          <w:color w:val="auto"/>
        </w:rPr>
        <w:t>flag5: 818772</w:t>
      </w:r>
      <w:r w:rsidRPr="002D35FE">
        <w:rPr>
          <w:rFonts w:ascii="Calibri" w:hAnsi="Calibri" w:cs="Calibri"/>
          <w:color w:val="auto"/>
        </w:rPr>
        <w:t>.</w:t>
      </w:r>
    </w:p>
    <w:p w14:paraId="2521664E" w14:textId="7EC1E1E2" w:rsidR="00A83DE6" w:rsidRPr="002D35FE" w:rsidRDefault="00A83DE6" w:rsidP="00370554">
      <w:pPr>
        <w:spacing w:after="120"/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6F038712" wp14:editId="1657E092">
            <wp:extent cx="5943600" cy="3368040"/>
            <wp:effectExtent l="0" t="0" r="0" b="0"/>
            <wp:docPr id="122144949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49490" name="Picture 17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C610" w14:textId="77777777" w:rsidR="00370554" w:rsidRPr="002D35FE" w:rsidRDefault="00370554" w:rsidP="00370554">
      <w:pPr>
        <w:spacing w:after="120"/>
        <w:rPr>
          <w:rFonts w:ascii="Calibri" w:hAnsi="Calibri" w:cs="Calibri"/>
          <w:color w:val="auto"/>
        </w:rPr>
      </w:pPr>
    </w:p>
    <w:p w14:paraId="7A0C85E7" w14:textId="0EF7FC4D" w:rsidR="00370554" w:rsidRPr="002D35FE" w:rsidRDefault="00370554" w:rsidP="00370554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lastRenderedPageBreak/>
        <w:t>Step 11:</w:t>
      </w:r>
      <w:r w:rsidRPr="002D35FE">
        <w:rPr>
          <w:rFonts w:ascii="Calibri" w:hAnsi="Calibri" w:cs="Calibri"/>
          <w:color w:val="auto"/>
        </w:rPr>
        <w:t xml:space="preserve"> In the </w:t>
      </w:r>
      <w:r w:rsidRPr="002D35FE">
        <w:rPr>
          <w:rFonts w:ascii="Calibri" w:hAnsi="Calibri" w:cs="Calibri"/>
          <w:b/>
          <w:bCs/>
          <w:color w:val="auto"/>
        </w:rPr>
        <w:t>access.log file</w:t>
      </w:r>
      <w:r w:rsidRPr="002D35FE">
        <w:rPr>
          <w:rFonts w:ascii="Calibri" w:hAnsi="Calibri" w:cs="Calibri"/>
          <w:color w:val="auto"/>
        </w:rPr>
        <w:t xml:space="preserve"> search for the log entries with </w:t>
      </w:r>
      <w:r w:rsidRPr="002D35FE">
        <w:rPr>
          <w:rFonts w:ascii="Calibri" w:hAnsi="Calibri" w:cs="Calibri"/>
          <w:b/>
          <w:bCs/>
          <w:color w:val="auto"/>
        </w:rPr>
        <w:t>IP Address 175.45.176.200</w:t>
      </w:r>
      <w:r w:rsidRPr="002D35FE">
        <w:rPr>
          <w:rFonts w:ascii="Calibri" w:hAnsi="Calibri" w:cs="Calibri"/>
          <w:color w:val="auto"/>
        </w:rPr>
        <w:t xml:space="preserve"> and </w:t>
      </w:r>
      <w:r w:rsidRPr="002D35FE">
        <w:rPr>
          <w:rFonts w:ascii="Calibri" w:hAnsi="Calibri" w:cs="Calibri"/>
          <w:b/>
          <w:bCs/>
          <w:color w:val="auto"/>
        </w:rPr>
        <w:t>select all</w:t>
      </w:r>
      <w:r w:rsidRPr="002D35FE">
        <w:rPr>
          <w:rFonts w:ascii="Calibri" w:hAnsi="Calibri" w:cs="Calibri"/>
          <w:color w:val="auto"/>
        </w:rPr>
        <w:t xml:space="preserve"> those entries that </w:t>
      </w:r>
      <w:r w:rsidRPr="002D35FE">
        <w:rPr>
          <w:rFonts w:ascii="Calibri" w:hAnsi="Calibri" w:cs="Calibri"/>
          <w:b/>
          <w:bCs/>
          <w:color w:val="auto"/>
        </w:rPr>
        <w:t>begins</w:t>
      </w:r>
      <w:r w:rsidRPr="002D35FE">
        <w:rPr>
          <w:rFonts w:ascii="Calibri" w:hAnsi="Calibri" w:cs="Calibri"/>
          <w:color w:val="auto"/>
        </w:rPr>
        <w:t xml:space="preserve"> with </w:t>
      </w:r>
      <w:r w:rsidRPr="002D35FE">
        <w:rPr>
          <w:rFonts w:ascii="Calibri" w:hAnsi="Calibri" w:cs="Calibri"/>
          <w:b/>
          <w:bCs/>
          <w:color w:val="auto"/>
        </w:rPr>
        <w:t>175.45.176.200</w:t>
      </w:r>
      <w:r w:rsidRPr="002D35FE">
        <w:rPr>
          <w:rFonts w:ascii="Calibri" w:hAnsi="Calibri" w:cs="Calibri"/>
          <w:color w:val="auto"/>
        </w:rPr>
        <w:t xml:space="preserve"> and </w:t>
      </w:r>
      <w:r w:rsidRPr="002D35FE">
        <w:rPr>
          <w:rFonts w:ascii="Calibri" w:hAnsi="Calibri" w:cs="Calibri"/>
          <w:b/>
          <w:bCs/>
          <w:color w:val="auto"/>
        </w:rPr>
        <w:t>delete all those entries</w:t>
      </w:r>
      <w:r w:rsidRPr="002D35FE">
        <w:rPr>
          <w:rFonts w:ascii="Calibri" w:hAnsi="Calibri" w:cs="Calibri"/>
          <w:color w:val="auto"/>
        </w:rPr>
        <w:t xml:space="preserve"> from the Notepad and then save the file</w:t>
      </w:r>
      <w:r w:rsidR="00625FB5" w:rsidRPr="002D35FE">
        <w:rPr>
          <w:rFonts w:ascii="Calibri" w:hAnsi="Calibri" w:cs="Calibri"/>
          <w:color w:val="auto"/>
        </w:rPr>
        <w:t xml:space="preserve"> and then exit the file.</w:t>
      </w:r>
    </w:p>
    <w:p w14:paraId="277C0260" w14:textId="0C73FA51" w:rsidR="00370554" w:rsidRPr="002D35FE" w:rsidRDefault="00A83DE6" w:rsidP="00370554">
      <w:pPr>
        <w:spacing w:after="120"/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5856AB4C" wp14:editId="4B3364F3">
            <wp:extent cx="5943600" cy="3848100"/>
            <wp:effectExtent l="0" t="0" r="0" b="0"/>
            <wp:docPr id="56990365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03657" name="Picture 19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3793" w14:textId="6527B85B" w:rsidR="00370554" w:rsidRPr="002D35FE" w:rsidRDefault="00370554" w:rsidP="00370554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Challenge 5: Captured the flag6</w:t>
      </w:r>
      <w:r w:rsidR="00625FB5" w:rsidRPr="002D35FE">
        <w:rPr>
          <w:rFonts w:ascii="Calibri" w:hAnsi="Calibri" w:cs="Calibri"/>
          <w:b/>
          <w:bCs/>
          <w:color w:val="auto"/>
        </w:rPr>
        <w:t>: 445616</w:t>
      </w:r>
      <w:r w:rsidR="00625FB5" w:rsidRPr="002D35FE">
        <w:rPr>
          <w:rFonts w:ascii="Calibri" w:hAnsi="Calibri" w:cs="Calibri"/>
          <w:color w:val="auto"/>
        </w:rPr>
        <w:t xml:space="preserve"> in the </w:t>
      </w:r>
      <w:r w:rsidR="00625FB5" w:rsidRPr="002D35FE">
        <w:rPr>
          <w:rFonts w:ascii="Calibri" w:hAnsi="Calibri" w:cs="Calibri"/>
          <w:b/>
          <w:bCs/>
          <w:color w:val="auto"/>
        </w:rPr>
        <w:t>access.log file</w:t>
      </w:r>
      <w:r w:rsidR="00625FB5" w:rsidRPr="002D35FE">
        <w:rPr>
          <w:rFonts w:ascii="Calibri" w:hAnsi="Calibri" w:cs="Calibri"/>
          <w:color w:val="auto"/>
        </w:rPr>
        <w:t>.</w:t>
      </w:r>
    </w:p>
    <w:p w14:paraId="695D6BCD" w14:textId="00D3C6A1" w:rsidR="00625FB5" w:rsidRDefault="00A83DE6" w:rsidP="00370554">
      <w:pPr>
        <w:spacing w:after="120"/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5777CD21" wp14:editId="270C6AC7">
            <wp:extent cx="5943600" cy="3177540"/>
            <wp:effectExtent l="0" t="0" r="0" b="0"/>
            <wp:docPr id="9077748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483" name="Picture 18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8892" w14:textId="77777777" w:rsidR="00A83DE6" w:rsidRPr="002D35FE" w:rsidRDefault="00A83DE6" w:rsidP="00370554">
      <w:pPr>
        <w:spacing w:after="120"/>
        <w:rPr>
          <w:rFonts w:ascii="Calibri" w:hAnsi="Calibri" w:cs="Calibri"/>
          <w:color w:val="auto"/>
        </w:rPr>
      </w:pPr>
    </w:p>
    <w:p w14:paraId="67C07B2B" w14:textId="7B34C726" w:rsidR="00625FB5" w:rsidRPr="002D35FE" w:rsidRDefault="00625FB5" w:rsidP="00370554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lastRenderedPageBreak/>
        <w:t>Step 12:</w:t>
      </w:r>
      <w:r w:rsidRPr="002D35FE">
        <w:rPr>
          <w:rFonts w:ascii="Calibri" w:hAnsi="Calibri" w:cs="Calibri"/>
          <w:color w:val="auto"/>
        </w:rPr>
        <w:t xml:space="preserve">  After successfully deleting all the log entries from the access.log file, </w:t>
      </w:r>
      <w:r w:rsidRPr="002D35FE">
        <w:rPr>
          <w:rFonts w:ascii="Calibri" w:hAnsi="Calibri" w:cs="Calibri"/>
          <w:b/>
          <w:bCs/>
          <w:color w:val="auto"/>
        </w:rPr>
        <w:t>Start the Apache Web Service</w:t>
      </w:r>
      <w:r w:rsidRPr="002D35FE">
        <w:rPr>
          <w:rFonts w:ascii="Calibri" w:hAnsi="Calibri" w:cs="Calibri"/>
          <w:color w:val="auto"/>
        </w:rPr>
        <w:t xml:space="preserve"> again using the command: </w:t>
      </w:r>
      <w:r w:rsidRPr="002D35FE">
        <w:rPr>
          <w:rFonts w:ascii="Calibri" w:hAnsi="Calibri" w:cs="Calibri"/>
          <w:b/>
          <w:bCs/>
          <w:color w:val="auto"/>
        </w:rPr>
        <w:t>net start Apache2.2</w:t>
      </w:r>
      <w:r w:rsidRPr="002D35FE">
        <w:rPr>
          <w:rFonts w:ascii="Calibri" w:hAnsi="Calibri" w:cs="Calibri"/>
          <w:color w:val="auto"/>
        </w:rPr>
        <w:t xml:space="preserve"> and then exit the command prompt.</w:t>
      </w:r>
    </w:p>
    <w:p w14:paraId="635CEA5F" w14:textId="2FA6DC65" w:rsidR="00625FB5" w:rsidRPr="002D35FE" w:rsidRDefault="00A83DE6" w:rsidP="00370554">
      <w:pPr>
        <w:spacing w:after="120"/>
        <w:rPr>
          <w:rFonts w:ascii="Calibri" w:hAnsi="Calibri" w:cs="Calibri"/>
          <w:color w:val="auto"/>
        </w:rPr>
      </w:pPr>
      <w:r>
        <w:rPr>
          <w:rFonts w:ascii="Calibri" w:hAnsi="Calibri" w:cs="Calibri"/>
          <w:noProof/>
          <w:color w:val="auto"/>
        </w:rPr>
        <w:drawing>
          <wp:inline distT="0" distB="0" distL="0" distR="0" wp14:anchorId="2F61CF22" wp14:editId="3DC13F9F">
            <wp:extent cx="5943600" cy="3002280"/>
            <wp:effectExtent l="0" t="0" r="0" b="0"/>
            <wp:docPr id="1483895572" name="Picture 2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95572" name="Picture 20" descr="A computer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87FA" w14:textId="77777777" w:rsidR="00625FB5" w:rsidRPr="002D35FE" w:rsidRDefault="00625FB5" w:rsidP="00370554">
      <w:pPr>
        <w:spacing w:after="120"/>
        <w:rPr>
          <w:rFonts w:ascii="Calibri" w:hAnsi="Calibri" w:cs="Calibri"/>
          <w:color w:val="auto"/>
        </w:rPr>
      </w:pPr>
    </w:p>
    <w:p w14:paraId="736A84E0" w14:textId="36613ECD" w:rsidR="00625FB5" w:rsidRPr="002D35FE" w:rsidRDefault="00625FB5" w:rsidP="00370554">
      <w:pPr>
        <w:spacing w:after="120"/>
        <w:rPr>
          <w:rFonts w:ascii="Calibri" w:hAnsi="Calibri" w:cs="Calibri"/>
          <w:color w:val="auto"/>
        </w:rPr>
      </w:pPr>
      <w:r w:rsidRPr="002D35FE">
        <w:rPr>
          <w:rFonts w:ascii="Calibri" w:hAnsi="Calibri" w:cs="Calibri"/>
          <w:b/>
          <w:bCs/>
          <w:color w:val="auto"/>
        </w:rPr>
        <w:t>Step 13:</w:t>
      </w:r>
      <w:r w:rsidRPr="002D35FE">
        <w:rPr>
          <w:rFonts w:ascii="Calibri" w:hAnsi="Calibri" w:cs="Calibri"/>
          <w:color w:val="auto"/>
        </w:rPr>
        <w:t xml:space="preserve"> Open the </w:t>
      </w:r>
      <w:r w:rsidRPr="002D35FE">
        <w:rPr>
          <w:rFonts w:ascii="Calibri" w:hAnsi="Calibri" w:cs="Calibri"/>
          <w:b/>
          <w:bCs/>
          <w:color w:val="auto"/>
        </w:rPr>
        <w:t>Mozilla Firefox</w:t>
      </w:r>
      <w:r w:rsidRPr="002D35FE">
        <w:rPr>
          <w:rFonts w:ascii="Calibri" w:hAnsi="Calibri" w:cs="Calibri"/>
          <w:color w:val="auto"/>
        </w:rPr>
        <w:t xml:space="preserve"> application and type the IP Address </w:t>
      </w:r>
      <w:r w:rsidRPr="002D35FE">
        <w:rPr>
          <w:rFonts w:ascii="Calibri" w:hAnsi="Calibri" w:cs="Calibri"/>
          <w:b/>
          <w:bCs/>
          <w:color w:val="auto"/>
        </w:rPr>
        <w:t>127.0.0.1</w:t>
      </w:r>
      <w:r w:rsidRPr="002D35FE">
        <w:rPr>
          <w:rFonts w:ascii="Calibri" w:hAnsi="Calibri" w:cs="Calibri"/>
          <w:color w:val="auto"/>
        </w:rPr>
        <w:t xml:space="preserve"> in the URL bar to check whether the website is Up and running which displays the message as </w:t>
      </w:r>
      <w:r w:rsidRPr="002D35FE">
        <w:rPr>
          <w:rFonts w:ascii="Calibri" w:hAnsi="Calibri" w:cs="Calibri"/>
          <w:b/>
          <w:bCs/>
          <w:color w:val="auto"/>
        </w:rPr>
        <w:t>Hacked Web Server</w:t>
      </w:r>
      <w:r w:rsidRPr="002D35FE">
        <w:rPr>
          <w:rFonts w:ascii="Calibri" w:hAnsi="Calibri" w:cs="Calibri"/>
          <w:color w:val="auto"/>
        </w:rPr>
        <w:t>. Then Log off from the system.</w:t>
      </w:r>
    </w:p>
    <w:p w14:paraId="675A0182" w14:textId="115F8142" w:rsidR="00370554" w:rsidRDefault="00A83DE6" w:rsidP="00370554">
      <w:pPr>
        <w:spacing w:after="120"/>
      </w:pPr>
      <w:r>
        <w:rPr>
          <w:noProof/>
        </w:rPr>
        <w:drawing>
          <wp:inline distT="0" distB="0" distL="0" distR="0" wp14:anchorId="17EE8DA2" wp14:editId="1F600111">
            <wp:extent cx="5943600" cy="3863340"/>
            <wp:effectExtent l="0" t="0" r="0" b="0"/>
            <wp:docPr id="523963735" name="Picture 21" descr="A computer screen shot of a web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3735" name="Picture 21" descr="A computer screen shot of a web serv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AAF3" w14:textId="77777777" w:rsidR="00BF0268" w:rsidRDefault="00F01977">
      <w:pPr>
        <w:pStyle w:val="Heading1"/>
      </w:pPr>
      <w:bookmarkStart w:id="5" w:name="_Toc409378040"/>
      <w:r>
        <w:lastRenderedPageBreak/>
        <w:t>Supporting Evidence</w:t>
      </w:r>
      <w:bookmarkEnd w:id="5"/>
    </w:p>
    <w:p w14:paraId="7DA00AC2" w14:textId="77777777" w:rsidR="00BF0268" w:rsidRDefault="00F01977">
      <w:pPr>
        <w:rPr>
          <w:b/>
          <w:sz w:val="26"/>
          <w:szCs w:val="26"/>
        </w:rPr>
      </w:pPr>
      <w:r w:rsidRPr="00DC619B">
        <w:rPr>
          <w:b/>
          <w:sz w:val="26"/>
          <w:szCs w:val="26"/>
        </w:rPr>
        <w:t>Screenshots, Research, Etc.</w:t>
      </w:r>
    </w:p>
    <w:p w14:paraId="78801DCC" w14:textId="46761F5C" w:rsidR="00A83DE6" w:rsidRDefault="00A83DE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C9DF7DF" wp14:editId="09866B31">
            <wp:extent cx="5943600" cy="3398520"/>
            <wp:effectExtent l="0" t="0" r="0" b="0"/>
            <wp:docPr id="67551040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0409" name="Picture 22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6B0C" w14:textId="29275D84" w:rsidR="00A83DE6" w:rsidRDefault="00A83DE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663B6219" wp14:editId="50D15455">
            <wp:extent cx="5943600" cy="3474720"/>
            <wp:effectExtent l="0" t="0" r="0" b="0"/>
            <wp:docPr id="206706297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62970" name="Picture 23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6584" w14:textId="77777777" w:rsidR="00A83DE6" w:rsidRDefault="00A83DE6">
      <w:pPr>
        <w:rPr>
          <w:b/>
          <w:sz w:val="26"/>
          <w:szCs w:val="26"/>
        </w:rPr>
      </w:pPr>
    </w:p>
    <w:p w14:paraId="36268034" w14:textId="1000F973" w:rsidR="00A83DE6" w:rsidRDefault="00A83DE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106E7377" wp14:editId="2B7F7E5E">
            <wp:extent cx="5943600" cy="3604260"/>
            <wp:effectExtent l="0" t="0" r="0" b="0"/>
            <wp:docPr id="69540380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3804" name="Picture 24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63A4" w14:textId="2157FA9F" w:rsidR="00A83DE6" w:rsidRDefault="00A83DE6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47366527" wp14:editId="48063031">
            <wp:extent cx="5943600" cy="4312920"/>
            <wp:effectExtent l="0" t="0" r="0" b="0"/>
            <wp:docPr id="79092469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4693" name="Picture 26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B68C" w14:textId="77777777" w:rsidR="00DC619B" w:rsidRDefault="00DC619B" w:rsidP="00DC619B">
      <w:pPr>
        <w:pStyle w:val="Heading1"/>
        <w:keepNext w:val="0"/>
        <w:keepLines w:val="0"/>
        <w:pageBreakBefore/>
      </w:pPr>
      <w:bookmarkStart w:id="6" w:name="_Toc409378041"/>
      <w:r>
        <w:lastRenderedPageBreak/>
        <w:t>Conclusion &amp; Wrap-Up</w:t>
      </w:r>
      <w:bookmarkEnd w:id="6"/>
    </w:p>
    <w:p w14:paraId="786D25A6" w14:textId="77777777" w:rsidR="00DC619B" w:rsidRDefault="00DC619B" w:rsidP="00DC619B">
      <w:pPr>
        <w:pStyle w:val="Heading2"/>
      </w:pPr>
      <w:bookmarkStart w:id="7" w:name="_Toc409378042"/>
      <w:r>
        <w:t>Summary with observations, Success &amp; Failures, Challenges</w:t>
      </w:r>
      <w:bookmarkEnd w:id="7"/>
    </w:p>
    <w:p w14:paraId="154CBEBC" w14:textId="77777777" w:rsidR="00E224FF" w:rsidRPr="00E224FF" w:rsidRDefault="00E224FF" w:rsidP="00E224FF">
      <w:pPr>
        <w:rPr>
          <w:rFonts w:ascii="Calibri" w:hAnsi="Calibri" w:cs="Calibri"/>
          <w:b/>
          <w:bCs/>
          <w:color w:val="auto"/>
          <w:sz w:val="22"/>
          <w:szCs w:val="22"/>
        </w:rPr>
      </w:pPr>
      <w:r w:rsidRPr="00E224FF">
        <w:rPr>
          <w:rFonts w:ascii="Calibri" w:hAnsi="Calibri" w:cs="Calibri"/>
          <w:b/>
          <w:bCs/>
          <w:color w:val="auto"/>
          <w:sz w:val="22"/>
          <w:szCs w:val="22"/>
        </w:rPr>
        <w:t xml:space="preserve">Observations: </w:t>
      </w:r>
    </w:p>
    <w:p w14:paraId="02D1355D" w14:textId="5647A333" w:rsidR="00E224FF" w:rsidRPr="00A05D1F" w:rsidRDefault="00E224FF" w:rsidP="00A05D1F">
      <w:pPr>
        <w:pStyle w:val="ListParagraph"/>
        <w:numPr>
          <w:ilvl w:val="0"/>
          <w:numId w:val="7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The lab session showed how to use Kali Linux to attack a web server from a wide area network.</w:t>
      </w:r>
    </w:p>
    <w:p w14:paraId="2EF8D773" w14:textId="77777777" w:rsidR="00E224FF" w:rsidRPr="00A05D1F" w:rsidRDefault="00E224FF" w:rsidP="00A05D1F">
      <w:pPr>
        <w:pStyle w:val="ListParagraph"/>
        <w:numPr>
          <w:ilvl w:val="0"/>
          <w:numId w:val="7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 xml:space="preserve">Utilizing tools such as </w:t>
      </w:r>
      <w:proofErr w:type="spellStart"/>
      <w:r w:rsidRPr="00A05D1F">
        <w:rPr>
          <w:rFonts w:ascii="Calibri" w:hAnsi="Calibri" w:cs="Calibri"/>
          <w:color w:val="auto"/>
        </w:rPr>
        <w:t>nmap</w:t>
      </w:r>
      <w:proofErr w:type="spellEnd"/>
      <w:r w:rsidRPr="00A05D1F">
        <w:rPr>
          <w:rFonts w:ascii="Calibri" w:hAnsi="Calibri" w:cs="Calibri"/>
          <w:color w:val="auto"/>
        </w:rPr>
        <w:t xml:space="preserve">, </w:t>
      </w:r>
      <w:proofErr w:type="spellStart"/>
      <w:r w:rsidRPr="00A05D1F">
        <w:rPr>
          <w:rFonts w:ascii="Calibri" w:hAnsi="Calibri" w:cs="Calibri"/>
          <w:color w:val="auto"/>
        </w:rPr>
        <w:t>Bruter</w:t>
      </w:r>
      <w:proofErr w:type="spellEnd"/>
      <w:r w:rsidRPr="00A05D1F">
        <w:rPr>
          <w:rFonts w:ascii="Calibri" w:hAnsi="Calibri" w:cs="Calibri"/>
          <w:color w:val="auto"/>
        </w:rPr>
        <w:t>, and RDP, vulnerabilities were exploited at various stages.</w:t>
      </w:r>
    </w:p>
    <w:p w14:paraId="6BB9982D" w14:textId="04005B3A" w:rsidR="00E224FF" w:rsidRPr="00A05D1F" w:rsidRDefault="00E224FF" w:rsidP="00A05D1F">
      <w:pPr>
        <w:pStyle w:val="ListParagraph"/>
        <w:numPr>
          <w:ilvl w:val="0"/>
          <w:numId w:val="7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The attacker was able to mask their tracks and deface the website after gaining access.</w:t>
      </w:r>
    </w:p>
    <w:p w14:paraId="603EBEBB" w14:textId="239AC83C" w:rsidR="00E224FF" w:rsidRPr="00E224FF" w:rsidRDefault="00E224FF" w:rsidP="00E224FF">
      <w:pPr>
        <w:rPr>
          <w:rFonts w:ascii="Calibri" w:hAnsi="Calibri" w:cs="Calibri"/>
          <w:b/>
          <w:bCs/>
          <w:color w:val="auto"/>
          <w:sz w:val="22"/>
          <w:szCs w:val="22"/>
        </w:rPr>
      </w:pPr>
      <w:r w:rsidRPr="00E224FF">
        <w:rPr>
          <w:rFonts w:ascii="Calibri" w:hAnsi="Calibri" w:cs="Calibri"/>
          <w:b/>
          <w:bCs/>
          <w:color w:val="auto"/>
          <w:sz w:val="22"/>
          <w:szCs w:val="22"/>
        </w:rPr>
        <w:t>Success:</w:t>
      </w:r>
    </w:p>
    <w:p w14:paraId="6227F847" w14:textId="77777777" w:rsidR="00E224FF" w:rsidRPr="00A05D1F" w:rsidRDefault="00E224FF" w:rsidP="00A05D1F">
      <w:pPr>
        <w:pStyle w:val="ListParagraph"/>
        <w:numPr>
          <w:ilvl w:val="0"/>
          <w:numId w:val="6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 xml:space="preserve">Using </w:t>
      </w:r>
      <w:proofErr w:type="spellStart"/>
      <w:r w:rsidRPr="00A05D1F">
        <w:rPr>
          <w:rFonts w:ascii="Calibri" w:hAnsi="Calibri" w:cs="Calibri"/>
          <w:color w:val="auto"/>
        </w:rPr>
        <w:t>nmap</w:t>
      </w:r>
      <w:proofErr w:type="spellEnd"/>
      <w:r w:rsidRPr="00A05D1F">
        <w:rPr>
          <w:rFonts w:ascii="Calibri" w:hAnsi="Calibri" w:cs="Calibri"/>
          <w:color w:val="auto"/>
        </w:rPr>
        <w:t>/</w:t>
      </w:r>
      <w:proofErr w:type="spellStart"/>
      <w:r w:rsidRPr="00A05D1F">
        <w:rPr>
          <w:rFonts w:ascii="Calibri" w:hAnsi="Calibri" w:cs="Calibri"/>
          <w:color w:val="auto"/>
        </w:rPr>
        <w:t>Zenmap</w:t>
      </w:r>
      <w:proofErr w:type="spellEnd"/>
      <w:r w:rsidRPr="00A05D1F">
        <w:rPr>
          <w:rFonts w:ascii="Calibri" w:hAnsi="Calibri" w:cs="Calibri"/>
          <w:color w:val="auto"/>
        </w:rPr>
        <w:t>, the attacker was able to map out the network and find active hosts and open ports.</w:t>
      </w:r>
    </w:p>
    <w:p w14:paraId="326CAEA9" w14:textId="77777777" w:rsidR="00E224FF" w:rsidRPr="00A05D1F" w:rsidRDefault="00E224FF" w:rsidP="00A05D1F">
      <w:pPr>
        <w:pStyle w:val="ListParagraph"/>
        <w:numPr>
          <w:ilvl w:val="0"/>
          <w:numId w:val="6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 xml:space="preserve">In roughly ten minutes, the </w:t>
      </w:r>
      <w:proofErr w:type="spellStart"/>
      <w:r w:rsidRPr="00A05D1F">
        <w:rPr>
          <w:rFonts w:ascii="Calibri" w:hAnsi="Calibri" w:cs="Calibri"/>
          <w:color w:val="auto"/>
        </w:rPr>
        <w:t>bruter</w:t>
      </w:r>
      <w:proofErr w:type="spellEnd"/>
      <w:r w:rsidRPr="00A05D1F">
        <w:rPr>
          <w:rFonts w:ascii="Calibri" w:hAnsi="Calibri" w:cs="Calibri"/>
          <w:color w:val="auto"/>
        </w:rPr>
        <w:t xml:space="preserve"> was able to successfully brute force the SMTP password.</w:t>
      </w:r>
    </w:p>
    <w:p w14:paraId="0E754E55" w14:textId="77777777" w:rsidR="00E224FF" w:rsidRPr="00A05D1F" w:rsidRDefault="00E224FF" w:rsidP="00A05D1F">
      <w:pPr>
        <w:pStyle w:val="ListParagraph"/>
        <w:numPr>
          <w:ilvl w:val="0"/>
          <w:numId w:val="6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RDP used stolen credentials to grant remote access to the web server.</w:t>
      </w:r>
    </w:p>
    <w:p w14:paraId="454ACA8D" w14:textId="77777777" w:rsidR="00E224FF" w:rsidRPr="00A05D1F" w:rsidRDefault="00E224FF" w:rsidP="00A05D1F">
      <w:pPr>
        <w:pStyle w:val="ListParagraph"/>
        <w:numPr>
          <w:ilvl w:val="0"/>
          <w:numId w:val="6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Index.html was altered by vandals to deface the website.</w:t>
      </w:r>
    </w:p>
    <w:p w14:paraId="0E4A36D6" w14:textId="61495B7D" w:rsidR="00BF0268" w:rsidRPr="00A05D1F" w:rsidRDefault="00E224FF" w:rsidP="00A05D1F">
      <w:pPr>
        <w:pStyle w:val="ListParagraph"/>
        <w:numPr>
          <w:ilvl w:val="0"/>
          <w:numId w:val="6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After deleting log entries, Apache was restarted to hide tracks.</w:t>
      </w:r>
    </w:p>
    <w:p w14:paraId="686413FD" w14:textId="21DADDBF" w:rsidR="00E224FF" w:rsidRPr="00E224FF" w:rsidRDefault="00E224FF" w:rsidP="00E224FF">
      <w:pPr>
        <w:rPr>
          <w:rFonts w:ascii="Calibri" w:hAnsi="Calibri" w:cs="Calibri"/>
          <w:b/>
          <w:bCs/>
          <w:color w:val="auto"/>
          <w:sz w:val="22"/>
          <w:szCs w:val="22"/>
        </w:rPr>
      </w:pPr>
      <w:r w:rsidRPr="00E224FF">
        <w:rPr>
          <w:rFonts w:ascii="Calibri" w:hAnsi="Calibri" w:cs="Calibri"/>
          <w:b/>
          <w:bCs/>
          <w:color w:val="auto"/>
          <w:sz w:val="22"/>
          <w:szCs w:val="22"/>
        </w:rPr>
        <w:t>Challenges:</w:t>
      </w:r>
    </w:p>
    <w:p w14:paraId="1AA33402" w14:textId="77777777" w:rsidR="00E224FF" w:rsidRPr="00A05D1F" w:rsidRDefault="00E224FF" w:rsidP="00A05D1F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 xml:space="preserve">It required several attempts to find one of the challenge flags when scanning with </w:t>
      </w:r>
      <w:proofErr w:type="spellStart"/>
      <w:r w:rsidRPr="00A05D1F">
        <w:rPr>
          <w:rFonts w:ascii="Calibri" w:hAnsi="Calibri" w:cs="Calibri"/>
          <w:color w:val="auto"/>
        </w:rPr>
        <w:t>Zenmap</w:t>
      </w:r>
      <w:proofErr w:type="spellEnd"/>
      <w:r w:rsidRPr="00A05D1F">
        <w:rPr>
          <w:rFonts w:ascii="Calibri" w:hAnsi="Calibri" w:cs="Calibri"/>
          <w:color w:val="auto"/>
        </w:rPr>
        <w:t>.</w:t>
      </w:r>
    </w:p>
    <w:p w14:paraId="020EF2AB" w14:textId="77777777" w:rsidR="00E224FF" w:rsidRPr="00A05D1F" w:rsidRDefault="00E224FF" w:rsidP="00A05D1F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 xml:space="preserve">It took a while for the password to be compromised by the </w:t>
      </w:r>
      <w:proofErr w:type="spellStart"/>
      <w:r w:rsidRPr="00A05D1F">
        <w:rPr>
          <w:rFonts w:ascii="Calibri" w:hAnsi="Calibri" w:cs="Calibri"/>
          <w:color w:val="auto"/>
        </w:rPr>
        <w:t>Bruter</w:t>
      </w:r>
      <w:proofErr w:type="spellEnd"/>
      <w:r w:rsidRPr="00A05D1F">
        <w:rPr>
          <w:rFonts w:ascii="Calibri" w:hAnsi="Calibri" w:cs="Calibri"/>
          <w:color w:val="auto"/>
        </w:rPr>
        <w:t xml:space="preserve"> brute force assault.</w:t>
      </w:r>
    </w:p>
    <w:p w14:paraId="1280379B" w14:textId="77777777" w:rsidR="00E224FF" w:rsidRPr="00A05D1F" w:rsidRDefault="00E224FF" w:rsidP="00A05D1F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After defacing the website, Apache has to be stopped and restarted in order for changes to load.</w:t>
      </w:r>
    </w:p>
    <w:p w14:paraId="2C3CF257" w14:textId="5BE1F29A" w:rsidR="00E224FF" w:rsidRPr="00A05D1F" w:rsidRDefault="00E224FF" w:rsidP="00A05D1F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A05D1F">
        <w:rPr>
          <w:rFonts w:ascii="Calibri" w:hAnsi="Calibri" w:cs="Calibri"/>
          <w:color w:val="auto"/>
        </w:rPr>
        <w:t>Traces of the attack were manually and laboriously removed from the log files.</w:t>
      </w:r>
    </w:p>
    <w:p w14:paraId="4F825FAA" w14:textId="1CB3A463" w:rsidR="00E224FF" w:rsidRDefault="00E224FF" w:rsidP="00E224FF">
      <w:pPr>
        <w:rPr>
          <w:rFonts w:ascii="Calibri" w:hAnsi="Calibri" w:cs="Calibri"/>
          <w:color w:val="auto"/>
        </w:rPr>
      </w:pPr>
      <w:r w:rsidRPr="00E224FF">
        <w:rPr>
          <w:rFonts w:ascii="Calibri" w:hAnsi="Calibri" w:cs="Calibri"/>
          <w:color w:val="auto"/>
        </w:rPr>
        <w:t>To sum up, the attacker was successful in taking advantage of weaknesses, obtaining unrestricted access, vandalizing the website, and hiding some of their footprints. But the attack needed time, a variety of tools, and laborious clearing up. The lab gave participants excellent practical experience in WAN-based web server attacks.</w:t>
      </w:r>
    </w:p>
    <w:p w14:paraId="343EE015" w14:textId="0D5D5B97" w:rsidR="00B33E68" w:rsidRPr="00B33E68" w:rsidRDefault="00B33E68" w:rsidP="00E224FF">
      <w:pPr>
        <w:rPr>
          <w:rFonts w:ascii="Calibri" w:hAnsi="Calibri" w:cs="Calibri"/>
          <w:b/>
          <w:bCs/>
          <w:color w:val="auto"/>
        </w:rPr>
      </w:pPr>
      <w:r w:rsidRPr="00B33E68">
        <w:rPr>
          <w:rFonts w:ascii="Calibri" w:hAnsi="Calibri" w:cs="Calibri"/>
          <w:b/>
          <w:bCs/>
          <w:color w:val="auto"/>
        </w:rPr>
        <w:t>Risks:</w:t>
      </w:r>
    </w:p>
    <w:p w14:paraId="00E21732" w14:textId="77777777" w:rsidR="00B33E68" w:rsidRP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Web servers and apps that are open to exploitation are vulnerable. Attackers might then be able to switch to internal resources, steal data, or vandalize websites.</w:t>
      </w:r>
    </w:p>
    <w:p w14:paraId="7CA07D5A" w14:textId="77777777" w:rsidR="00B33E68" w:rsidRP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Authentication flaws such as brute force susceptibility and weak passwords. This makes unapproved access possible.</w:t>
      </w:r>
    </w:p>
    <w:p w14:paraId="33F5DBA2" w14:textId="77777777" w:rsidR="00B33E68" w:rsidRP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Ports and exposed services expand the attack surface. More opportunities translate into more vectors.</w:t>
      </w:r>
    </w:p>
    <w:p w14:paraId="79F7B77B" w14:textId="77777777" w:rsidR="00B33E68" w:rsidRP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Software and operating systems without patches. Numerous known vulnerabilities arise from this.</w:t>
      </w:r>
    </w:p>
    <w:p w14:paraId="2F46DD86" w14:textId="77777777" w:rsidR="00B33E68" w:rsidRP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Absence of log visibility or logging. interferes with incident reaction and detection.</w:t>
      </w:r>
    </w:p>
    <w:p w14:paraId="4CAD30A0" w14:textId="38E01CB8" w:rsidR="00B33E68" w:rsidRP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>
        <w:rPr>
          <w:rFonts w:ascii="Calibri" w:hAnsi="Calibri" w:cs="Calibri"/>
          <w:color w:val="auto"/>
        </w:rPr>
        <w:t>I</w:t>
      </w:r>
      <w:r w:rsidRPr="00B33E68">
        <w:rPr>
          <w:rFonts w:ascii="Calibri" w:hAnsi="Calibri" w:cs="Calibri"/>
          <w:color w:val="auto"/>
        </w:rPr>
        <w:t>nadequate access controls and permissions. causes resources to be accessed without authorization.</w:t>
      </w:r>
    </w:p>
    <w:p w14:paraId="07CDE3EE" w14:textId="3E18B154" w:rsidR="00B33E68" w:rsidRDefault="00B33E68" w:rsidP="00B33E68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>
        <w:rPr>
          <w:rFonts w:ascii="Calibri" w:hAnsi="Calibri" w:cs="Calibri"/>
          <w:color w:val="auto"/>
        </w:rPr>
        <w:t>F</w:t>
      </w:r>
      <w:r w:rsidRPr="00B33E68">
        <w:rPr>
          <w:rFonts w:ascii="Calibri" w:hAnsi="Calibri" w:cs="Calibri"/>
          <w:color w:val="auto"/>
        </w:rPr>
        <w:t xml:space="preserve">irewall rules or network segmentation are absent. </w:t>
      </w:r>
      <w:r>
        <w:rPr>
          <w:rFonts w:ascii="Calibri" w:hAnsi="Calibri" w:cs="Calibri"/>
          <w:color w:val="auto"/>
        </w:rPr>
        <w:t>A</w:t>
      </w:r>
      <w:r w:rsidRPr="00B33E68">
        <w:rPr>
          <w:rFonts w:ascii="Calibri" w:hAnsi="Calibri" w:cs="Calibri"/>
          <w:color w:val="auto"/>
        </w:rPr>
        <w:t>llows for lateral mo</w:t>
      </w:r>
      <w:r>
        <w:rPr>
          <w:rFonts w:ascii="Calibri" w:hAnsi="Calibri" w:cs="Calibri"/>
          <w:color w:val="auto"/>
        </w:rPr>
        <w:t>vement</w:t>
      </w:r>
      <w:r w:rsidRPr="00B33E68">
        <w:rPr>
          <w:rFonts w:ascii="Calibri" w:hAnsi="Calibri" w:cs="Calibri"/>
          <w:color w:val="auto"/>
        </w:rPr>
        <w:t>.</w:t>
      </w:r>
    </w:p>
    <w:p w14:paraId="4666CDF4" w14:textId="77777777" w:rsidR="00B33E68" w:rsidRDefault="00B33E68" w:rsidP="00B33E68">
      <w:pPr>
        <w:rPr>
          <w:rFonts w:ascii="Calibri" w:hAnsi="Calibri" w:cs="Calibri"/>
          <w:color w:val="auto"/>
        </w:rPr>
      </w:pPr>
    </w:p>
    <w:p w14:paraId="0DB9A14B" w14:textId="607D1835" w:rsidR="00B33E68" w:rsidRPr="00B33E68" w:rsidRDefault="00B33E68" w:rsidP="00B33E68">
      <w:pPr>
        <w:rPr>
          <w:rFonts w:ascii="Calibri" w:hAnsi="Calibri" w:cs="Calibri"/>
          <w:b/>
          <w:bCs/>
          <w:color w:val="auto"/>
        </w:rPr>
      </w:pPr>
      <w:r w:rsidRPr="00B33E68">
        <w:rPr>
          <w:rFonts w:ascii="Calibri" w:hAnsi="Calibri" w:cs="Calibri"/>
          <w:b/>
          <w:bCs/>
          <w:color w:val="auto"/>
        </w:rPr>
        <w:lastRenderedPageBreak/>
        <w:t xml:space="preserve">Remediations: </w:t>
      </w:r>
    </w:p>
    <w:p w14:paraId="7D5FECDB" w14:textId="77777777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Update software and harden web servers. Conduct a penetration test.</w:t>
      </w:r>
    </w:p>
    <w:p w14:paraId="640E8405" w14:textId="77777777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Put MFA and a secure password policy into practice. thwart brute force assaults.</w:t>
      </w:r>
    </w:p>
    <w:p w14:paraId="1BEB9467" w14:textId="77777777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Shut down any unused ports and services. Restrict access.</w:t>
      </w:r>
    </w:p>
    <w:p w14:paraId="37A8EC11" w14:textId="77777777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Continue managing vulnerabilities and patches.</w:t>
      </w:r>
    </w:p>
    <w:p w14:paraId="667507F0" w14:textId="77777777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Put in place centralized log analysis and logging systems.</w:t>
      </w:r>
    </w:p>
    <w:p w14:paraId="32BE7222" w14:textId="10A3491C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Utilize ACLs and the least privileged model. distinct roles.</w:t>
      </w:r>
    </w:p>
    <w:p w14:paraId="0D035DA5" w14:textId="4F2D4410" w:rsidR="00B33E68" w:rsidRPr="00B33E68" w:rsidRDefault="00B33E68" w:rsidP="00B33E68">
      <w:pPr>
        <w:pStyle w:val="ListParagraph"/>
        <w:numPr>
          <w:ilvl w:val="0"/>
          <w:numId w:val="10"/>
        </w:numPr>
        <w:rPr>
          <w:rFonts w:ascii="Calibri" w:hAnsi="Calibri" w:cs="Calibri"/>
          <w:color w:val="auto"/>
        </w:rPr>
      </w:pPr>
      <w:r w:rsidRPr="00B33E68">
        <w:rPr>
          <w:rFonts w:ascii="Calibri" w:hAnsi="Calibri" w:cs="Calibri"/>
          <w:color w:val="auto"/>
        </w:rPr>
        <w:t>Use internal firewalls and network segmentation to prevent lateral movement.</w:t>
      </w:r>
    </w:p>
    <w:sectPr w:rsidR="00B33E68" w:rsidRPr="00B33E68"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BE9004" w14:textId="77777777" w:rsidR="003D2094" w:rsidRDefault="003D2094">
      <w:pPr>
        <w:spacing w:after="0" w:line="240" w:lineRule="auto"/>
      </w:pPr>
      <w:r>
        <w:separator/>
      </w:r>
    </w:p>
  </w:endnote>
  <w:endnote w:type="continuationSeparator" w:id="0">
    <w:p w14:paraId="1B6E32B5" w14:textId="77777777" w:rsidR="003D2094" w:rsidRDefault="003D2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1007637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CF9B3E" w14:textId="6692F2DF" w:rsidR="00A3164B" w:rsidRDefault="00A3164B">
        <w:pPr>
          <w:pStyle w:val="Footer"/>
        </w:pPr>
        <w:r>
          <w:rPr>
            <w:sz w:val="28"/>
            <w:szCs w:val="28"/>
          </w:rPr>
          <w:t xml:space="preserve">pg.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 xml:space="preserve"> PAGE    \* MERGEFORMAT 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noProof/>
            <w:sz w:val="28"/>
            <w:szCs w:val="28"/>
          </w:rPr>
          <w:t>2</w:t>
        </w:r>
        <w:r>
          <w:rPr>
            <w:noProof/>
            <w:sz w:val="28"/>
            <w:szCs w:val="28"/>
          </w:rPr>
          <w:fldChar w:fldCharType="end"/>
        </w:r>
      </w:p>
    </w:sdtContent>
  </w:sdt>
  <w:p w14:paraId="5B60233F" w14:textId="77777777" w:rsidR="00A3164B" w:rsidRDefault="00A316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89E69" w14:textId="77777777" w:rsidR="003D2094" w:rsidRDefault="003D2094">
      <w:pPr>
        <w:spacing w:after="0" w:line="240" w:lineRule="auto"/>
      </w:pPr>
      <w:r>
        <w:separator/>
      </w:r>
    </w:p>
  </w:footnote>
  <w:footnote w:type="continuationSeparator" w:id="0">
    <w:p w14:paraId="526E2580" w14:textId="77777777" w:rsidR="003D2094" w:rsidRDefault="003D2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83B7A"/>
    <w:multiLevelType w:val="hybridMultilevel"/>
    <w:tmpl w:val="CF1CE8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80323A"/>
    <w:multiLevelType w:val="hybridMultilevel"/>
    <w:tmpl w:val="0FC41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1A272A"/>
    <w:multiLevelType w:val="hybridMultilevel"/>
    <w:tmpl w:val="4D38D5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AD40A5"/>
    <w:multiLevelType w:val="hybridMultilevel"/>
    <w:tmpl w:val="78282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B166DE"/>
    <w:multiLevelType w:val="hybridMultilevel"/>
    <w:tmpl w:val="62C232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E56C24"/>
    <w:multiLevelType w:val="hybridMultilevel"/>
    <w:tmpl w:val="C8B68AA6"/>
    <w:lvl w:ilvl="0" w:tplc="7FFA4152">
      <w:start w:val="1"/>
      <w:numFmt w:val="upperRoman"/>
      <w:pStyle w:val="TOC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186FD1"/>
    <w:multiLevelType w:val="hybridMultilevel"/>
    <w:tmpl w:val="087E45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6A268E"/>
    <w:multiLevelType w:val="hybridMultilevel"/>
    <w:tmpl w:val="896697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3953874">
    <w:abstractNumId w:val="7"/>
  </w:num>
  <w:num w:numId="2" w16cid:durableId="385488932">
    <w:abstractNumId w:val="1"/>
  </w:num>
  <w:num w:numId="3" w16cid:durableId="592932932">
    <w:abstractNumId w:val="4"/>
  </w:num>
  <w:num w:numId="4" w16cid:durableId="698512865">
    <w:abstractNumId w:val="2"/>
  </w:num>
  <w:num w:numId="5" w16cid:durableId="892274032">
    <w:abstractNumId w:val="6"/>
  </w:num>
  <w:num w:numId="6" w16cid:durableId="2048482206">
    <w:abstractNumId w:val="0"/>
  </w:num>
  <w:num w:numId="7" w16cid:durableId="506093855">
    <w:abstractNumId w:val="3"/>
  </w:num>
  <w:num w:numId="8" w16cid:durableId="1677461860">
    <w:abstractNumId w:val="9"/>
  </w:num>
  <w:num w:numId="9" w16cid:durableId="1935281390">
    <w:abstractNumId w:val="5"/>
  </w:num>
  <w:num w:numId="10" w16cid:durableId="16726353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01977"/>
    <w:rsid w:val="00002569"/>
    <w:rsid w:val="0001302B"/>
    <w:rsid w:val="00032668"/>
    <w:rsid w:val="00055237"/>
    <w:rsid w:val="00135668"/>
    <w:rsid w:val="002D35FE"/>
    <w:rsid w:val="00344707"/>
    <w:rsid w:val="0036314C"/>
    <w:rsid w:val="00370554"/>
    <w:rsid w:val="00395FF6"/>
    <w:rsid w:val="003A2029"/>
    <w:rsid w:val="003D2094"/>
    <w:rsid w:val="00470DE2"/>
    <w:rsid w:val="00490428"/>
    <w:rsid w:val="00625FB5"/>
    <w:rsid w:val="00642340"/>
    <w:rsid w:val="006F50CC"/>
    <w:rsid w:val="00734AB3"/>
    <w:rsid w:val="0076129D"/>
    <w:rsid w:val="0087573F"/>
    <w:rsid w:val="008C15DD"/>
    <w:rsid w:val="009065FB"/>
    <w:rsid w:val="00925F49"/>
    <w:rsid w:val="00966963"/>
    <w:rsid w:val="00A05D1F"/>
    <w:rsid w:val="00A3164B"/>
    <w:rsid w:val="00A650C6"/>
    <w:rsid w:val="00A83DE6"/>
    <w:rsid w:val="00AC00F3"/>
    <w:rsid w:val="00AE3E01"/>
    <w:rsid w:val="00B0090F"/>
    <w:rsid w:val="00B33E68"/>
    <w:rsid w:val="00B47077"/>
    <w:rsid w:val="00BF0268"/>
    <w:rsid w:val="00C042DF"/>
    <w:rsid w:val="00D33FBA"/>
    <w:rsid w:val="00D711F4"/>
    <w:rsid w:val="00D92C4E"/>
    <w:rsid w:val="00DC619B"/>
    <w:rsid w:val="00E20EA1"/>
    <w:rsid w:val="00E224FF"/>
    <w:rsid w:val="00ED2CF5"/>
    <w:rsid w:val="00F01977"/>
    <w:rsid w:val="00F32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2"/>
    <o:shapelayout v:ext="edit">
      <o:idmap v:ext="edit" data="2"/>
    </o:shapelayout>
  </w:shapeDefaults>
  <w:decimalSymbol w:val="."/>
  <w:listSeparator w:val=","/>
  <w14:docId w14:val="181F817E"/>
  <w15:docId w15:val="{2928C356-4E63-4487-9F49-4C2B9517B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Pr>
      <w:sz w:val="32"/>
      <w:szCs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99"/>
    <w:qFormat/>
    <w:rPr>
      <w:color w:val="FFFFFF" w:themeColor="background1"/>
      <w:sz w:val="22"/>
      <w:szCs w:val="22"/>
    </w:rPr>
  </w:style>
  <w:style w:type="paragraph" w:customStyle="1" w:styleId="TableSpace">
    <w:name w:val="Table Space"/>
    <w:basedOn w:val="NoSpacing"/>
    <w:uiPriority w:val="99"/>
    <w:pPr>
      <w:spacing w:line="14" w:lineRule="exact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customStyle="1" w:styleId="LogoAlt">
    <w:name w:val="Logo Alt.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FooterAlt">
    <w:name w:val="Footer Alt.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cialTable">
    <w:name w:val="Financial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ListParagraph">
    <w:name w:val="List Paragraph"/>
    <w:basedOn w:val="Normal"/>
    <w:uiPriority w:val="34"/>
    <w:unhideWhenUsed/>
    <w:qFormat/>
    <w:rsid w:val="00A05D1F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042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ampus.edu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www.campus.edu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://www.campus.edu" TargetMode="External"/><Relationship Id="rId23" Type="http://schemas.openxmlformats.org/officeDocument/2006/relationships/hyperlink" Target="http://www.campus.edu/flag3.txt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hyperlink" Target="http://www.campus.edu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hyperlink" Target="http://www.campus.edu" TargetMode="External"/><Relationship Id="rId27" Type="http://schemas.openxmlformats.org/officeDocument/2006/relationships/hyperlink" Target="http://www.campus.edu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hyperlink" Target="http://www.campus.edu" TargetMode="External"/><Relationship Id="rId33" Type="http://schemas.openxmlformats.org/officeDocument/2006/relationships/hyperlink" Target="http://www.campus.edu" TargetMode="External"/><Relationship Id="rId38" Type="http://schemas.openxmlformats.org/officeDocument/2006/relationships/image" Target="media/image19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6.png"/><Relationship Id="rId41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yrytschenkog\AppData\Roaming\Microsoft\Templates\Business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347F6D2FF5444EA735E775BD742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196CE-6257-47AB-9C1A-D2F162DCE944}"/>
      </w:docPartPr>
      <w:docPartBody>
        <w:p w:rsidR="00506F01" w:rsidRDefault="00772C17">
          <w:pPr>
            <w:pStyle w:val="A5347F6D2FF5444EA735E775BD7426B8"/>
          </w:pPr>
          <w:r>
            <w:t>[Street Address]</w:t>
          </w:r>
          <w:r>
            <w:br/>
            <w:t>[City, ST ZIP Code]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C17"/>
    <w:rsid w:val="000C1C96"/>
    <w:rsid w:val="004C7B51"/>
    <w:rsid w:val="00506F01"/>
    <w:rsid w:val="00772C17"/>
    <w:rsid w:val="008A4A3F"/>
    <w:rsid w:val="00AC0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5347F6D2FF5444EA735E775BD7426B8">
    <w:name w:val="A5347F6D2FF5444EA735E775BD7426B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>
Name: Nishchal Sreevathsa
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412A85E-B2CB-4159-8770-9A71E707B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plan</Template>
  <TotalTime>3221</TotalTime>
  <Pages>18</Pages>
  <Words>1632</Words>
  <Characters>8685</Characters>
  <Application>Microsoft Office Word</Application>
  <DocSecurity>0</DocSecurity>
  <Lines>193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Ethical Hacking &amp; Lab 9</dc:subject>
  <dc:creator>Kyrytschenko, Prof. Gregory N.</dc:creator>
  <cp:keywords/>
  <dc:description/>
  <cp:lastModifiedBy>Nishchal Sreevathsa</cp:lastModifiedBy>
  <cp:revision>14</cp:revision>
  <cp:lastPrinted>2023-11-09T18:45:00Z</cp:lastPrinted>
  <dcterms:created xsi:type="dcterms:W3CDTF">2015-01-19T01:45:00Z</dcterms:created>
  <dcterms:modified xsi:type="dcterms:W3CDTF">2025-03-22T05:51:00Z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  <property fmtid="{D5CDD505-2E9C-101B-9397-08002B2CF9AE}" pid="3" name="GrammarlyDocumentId">
    <vt:lpwstr>71d1f89057cebd15f2df1a395eb1a330686a6428789c43f38e9de44a9e572fd2</vt:lpwstr>
  </property>
</Properties>
</file>